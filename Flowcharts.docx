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C2E" w:rsidRDefault="00834C2E" w:rsidP="00CD28B6">
      <w:pPr>
        <w:spacing w:after="0"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Standard Input system</w:t>
      </w:r>
    </w:p>
    <w:p w:rsidR="002D0F16" w:rsidRDefault="00914BFA" w:rsidP="002D0F16">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c">
            <w:drawing>
              <wp:anchor distT="0" distB="0" distL="114300" distR="114300" simplePos="0" relativeHeight="251661312" behindDoc="1" locked="0" layoutInCell="1" allowOverlap="1" wp14:anchorId="3057F80F" wp14:editId="39D41DCF">
                <wp:simplePos x="0" y="0"/>
                <wp:positionH relativeFrom="column">
                  <wp:posOffset>2803525</wp:posOffset>
                </wp:positionH>
                <wp:positionV relativeFrom="paragraph">
                  <wp:posOffset>31115</wp:posOffset>
                </wp:positionV>
                <wp:extent cx="3848100" cy="8715375"/>
                <wp:effectExtent l="0" t="0" r="0" b="9525"/>
                <wp:wrapTight wrapText="bothSides">
                  <wp:wrapPolygon edited="0">
                    <wp:start x="8341" y="0"/>
                    <wp:lineTo x="7913" y="850"/>
                    <wp:lineTo x="5133" y="1558"/>
                    <wp:lineTo x="2139" y="3683"/>
                    <wp:lineTo x="2459" y="3730"/>
                    <wp:lineTo x="9410" y="3824"/>
                    <wp:lineTo x="1283" y="4060"/>
                    <wp:lineTo x="855" y="4108"/>
                    <wp:lineTo x="855" y="6043"/>
                    <wp:lineTo x="0" y="6185"/>
                    <wp:lineTo x="0" y="17799"/>
                    <wp:lineTo x="2352" y="18177"/>
                    <wp:lineTo x="4491" y="18177"/>
                    <wp:lineTo x="9517" y="19688"/>
                    <wp:lineTo x="7913" y="20018"/>
                    <wp:lineTo x="5988" y="20443"/>
                    <wp:lineTo x="4384" y="21246"/>
                    <wp:lineTo x="3850" y="21576"/>
                    <wp:lineTo x="13580" y="21576"/>
                    <wp:lineTo x="19568" y="21529"/>
                    <wp:lineTo x="20958" y="21482"/>
                    <wp:lineTo x="20531" y="20443"/>
                    <wp:lineTo x="12404" y="19688"/>
                    <wp:lineTo x="12725" y="18932"/>
                    <wp:lineTo x="16467" y="17894"/>
                    <wp:lineTo x="16467" y="17705"/>
                    <wp:lineTo x="10265" y="15911"/>
                    <wp:lineTo x="16147" y="15155"/>
                    <wp:lineTo x="16681" y="15155"/>
                    <wp:lineTo x="17430" y="14683"/>
                    <wp:lineTo x="17323" y="14400"/>
                    <wp:lineTo x="18499" y="14400"/>
                    <wp:lineTo x="21493" y="13881"/>
                    <wp:lineTo x="21493" y="12984"/>
                    <wp:lineTo x="21279" y="12936"/>
                    <wp:lineTo x="17430" y="12889"/>
                    <wp:lineTo x="17537" y="11520"/>
                    <wp:lineTo x="16681" y="11378"/>
                    <wp:lineTo x="12404" y="11378"/>
                    <wp:lineTo x="10158" y="10623"/>
                    <wp:lineTo x="11228" y="10623"/>
                    <wp:lineTo x="14756" y="10056"/>
                    <wp:lineTo x="14863" y="9868"/>
                    <wp:lineTo x="17109" y="8498"/>
                    <wp:lineTo x="16574" y="8451"/>
                    <wp:lineTo x="12404" y="8357"/>
                    <wp:lineTo x="18392" y="7790"/>
                    <wp:lineTo x="18499" y="6751"/>
                    <wp:lineTo x="10158" y="6090"/>
                    <wp:lineTo x="17750" y="6090"/>
                    <wp:lineTo x="19141" y="5996"/>
                    <wp:lineTo x="19141" y="4108"/>
                    <wp:lineTo x="17964" y="4013"/>
                    <wp:lineTo x="10158" y="3824"/>
                    <wp:lineTo x="13687" y="3824"/>
                    <wp:lineTo x="15826" y="3541"/>
                    <wp:lineTo x="15826" y="3069"/>
                    <wp:lineTo x="16895" y="2313"/>
                    <wp:lineTo x="17750" y="1558"/>
                    <wp:lineTo x="11976" y="803"/>
                    <wp:lineTo x="11762" y="283"/>
                    <wp:lineTo x="11549" y="0"/>
                    <wp:lineTo x="8341" y="0"/>
                  </wp:wrapPolygon>
                </wp:wrapTight>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Text Box 2"/>
                        <wps:cNvSpPr txBox="1"/>
                        <wps:spPr>
                          <a:xfrm>
                            <a:off x="276226" y="6910284"/>
                            <a:ext cx="36004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4C2E" w:rsidRDefault="00834C2E" w:rsidP="00834C2E">
                              <w:pPr>
                                <w:pStyle w:val="NormalWeb"/>
                                <w:spacing w:before="0" w:beforeAutospacing="0" w:after="200" w:afterAutospacing="0" w:line="276" w:lineRule="auto"/>
                              </w:pPr>
                              <w:r>
                                <w:rPr>
                                  <w:rFonts w:eastAsia="Calibri"/>
                                  <w:sz w:val="22"/>
                                  <w:szCs w:val="22"/>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Text Box 2"/>
                        <wps:cNvSpPr txBox="1"/>
                        <wps:spPr>
                          <a:xfrm>
                            <a:off x="1406731" y="5475795"/>
                            <a:ext cx="36004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4C2E" w:rsidRDefault="00834C2E" w:rsidP="00834C2E">
                              <w:pPr>
                                <w:pStyle w:val="NormalWeb"/>
                                <w:spacing w:before="0" w:beforeAutospacing="0" w:after="200" w:afterAutospacing="0" w:line="276" w:lineRule="auto"/>
                              </w:pPr>
                              <w:r>
                                <w:rPr>
                                  <w:rFonts w:eastAsia="Calibri"/>
                                  <w:sz w:val="22"/>
                                  <w:szCs w:val="22"/>
                                </w:rPr>
                                <w:t>No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 name="Text Box 2"/>
                        <wps:cNvSpPr txBox="1"/>
                        <wps:spPr>
                          <a:xfrm>
                            <a:off x="2602160" y="4617411"/>
                            <a:ext cx="38163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4C2E" w:rsidRDefault="00834C2E" w:rsidP="00834C2E">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
                        <wps:cNvSpPr txBox="1"/>
                        <wps:spPr>
                          <a:xfrm>
                            <a:off x="1766651" y="7896015"/>
                            <a:ext cx="40703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4C2E" w:rsidRDefault="00834C2E" w:rsidP="00834C2E">
                              <w:pPr>
                                <w:pStyle w:val="NormalWeb"/>
                                <w:spacing w:before="0" w:beforeAutospacing="0" w:after="200" w:afterAutospacing="0" w:line="276" w:lineRule="auto"/>
                              </w:pPr>
                              <w:r>
                                <w:rPr>
                                  <w:rFonts w:eastAsia="Calibri"/>
                                  <w:sz w:val="22"/>
                                  <w:szCs w:val="22"/>
                                </w:rPr>
                                <w:t>Yes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 name="Flowchart: Terminator 3"/>
                        <wps:cNvSpPr/>
                        <wps:spPr>
                          <a:xfrm>
                            <a:off x="1459311" y="9525"/>
                            <a:ext cx="609600" cy="4191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834C2E" w:rsidRPr="00415F69" w:rsidRDefault="00834C2E" w:rsidP="00834C2E">
                              <w:pPr>
                                <w:jc w:val="center"/>
                                <w:rPr>
                                  <w:rFonts w:ascii="Times New Roman" w:hAnsi="Times New Roman" w:cs="Times New Roman"/>
                                </w:rPr>
                              </w:pPr>
                              <w:r w:rsidRPr="00415F69">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3" idx="2"/>
                          <a:endCxn id="5" idx="1"/>
                        </wps:cNvCnPr>
                        <wps:spPr>
                          <a:xfrm>
                            <a:off x="1764111" y="428625"/>
                            <a:ext cx="6494" cy="209548"/>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5" name="Flowchart: Data 5"/>
                        <wps:cNvSpPr/>
                        <wps:spPr>
                          <a:xfrm>
                            <a:off x="414909" y="638173"/>
                            <a:ext cx="2711392" cy="8477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34C2E" w:rsidRPr="00415F69" w:rsidRDefault="00834C2E" w:rsidP="00834C2E">
                              <w:pPr>
                                <w:spacing w:after="0" w:line="240" w:lineRule="auto"/>
                                <w:jc w:val="center"/>
                                <w:rPr>
                                  <w:rFonts w:ascii="Times New Roman" w:hAnsi="Times New Roman" w:cs="Times New Roman"/>
                                </w:rPr>
                              </w:pPr>
                              <w:r w:rsidRPr="00415F69">
                                <w:rPr>
                                  <w:rFonts w:ascii="Times New Roman" w:hAnsi="Times New Roman" w:cs="Times New Roman"/>
                                </w:rPr>
                                <w:t xml:space="preserve">Input how many questions the student would like </w:t>
                              </w:r>
                              <w:r>
                                <w:rPr>
                                  <w:rFonts w:ascii="Times New Roman" w:hAnsi="Times New Roman" w:cs="Times New Roman"/>
                                </w:rPr>
                                <w:t>and store as ‘</w:t>
                              </w:r>
                              <w:r w:rsidRPr="002D0F16">
                                <w:rPr>
                                  <w:rFonts w:ascii="Times New Roman" w:hAnsi="Times New Roman" w:cs="Times New Roman"/>
                                  <w:i/>
                                </w:rPr>
                                <w:t>questions_left</w:t>
                              </w:r>
                              <w:r>
                                <w:rPr>
                                  <w:rFonts w:ascii="Times New Roman" w:hAnsi="Times New Roman" w:cs="Times New Roman"/>
                                </w:rPr>
                                <w:t>’</w:t>
                              </w:r>
                            </w:p>
                            <w:p w:rsidR="00834C2E" w:rsidRPr="00415F69" w:rsidRDefault="00834C2E" w:rsidP="00834C2E">
                              <w:pPr>
                                <w:spacing w:after="0" w:line="240" w:lineRule="auto"/>
                                <w:jc w:val="center"/>
                                <w:rPr>
                                  <w:rFonts w:ascii="Times New Roman" w:hAnsi="Times New Roman" w:cs="Times New Roman"/>
                                </w:rPr>
                              </w:pPr>
                              <w:r w:rsidRPr="00415F69">
                                <w:rPr>
                                  <w:rFonts w:ascii="Times New Roman" w:hAnsi="Times New Roman" w:cs="Times New Roman"/>
                                </w:rPr>
                                <w:t>Input what year in school the student is 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Straight Arrow Connector 7"/>
                        <wps:cNvCnPr>
                          <a:stCxn id="5" idx="4"/>
                          <a:endCxn id="8" idx="0"/>
                        </wps:cNvCnPr>
                        <wps:spPr>
                          <a:xfrm flipH="1">
                            <a:off x="1762085" y="1485898"/>
                            <a:ext cx="8520" cy="161927"/>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8" name="Flowchart: Process 8"/>
                        <wps:cNvSpPr/>
                        <wps:spPr>
                          <a:xfrm>
                            <a:off x="199944" y="1647825"/>
                            <a:ext cx="3124281" cy="7715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34C2E" w:rsidRDefault="00834C2E" w:rsidP="00834C2E">
                              <w:pPr>
                                <w:spacing w:after="0" w:line="240" w:lineRule="auto"/>
                                <w:jc w:val="center"/>
                                <w:rPr>
                                  <w:rFonts w:ascii="Times New Roman" w:hAnsi="Times New Roman" w:cs="Times New Roman"/>
                                </w:rPr>
                              </w:pPr>
                              <w:r w:rsidRPr="00415F69">
                                <w:rPr>
                                  <w:rFonts w:ascii="Times New Roman" w:hAnsi="Times New Roman" w:cs="Times New Roman"/>
                                </w:rPr>
                                <w:t>Pick question set based on year in school</w:t>
                              </w:r>
                            </w:p>
                            <w:p w:rsidR="00834C2E" w:rsidRDefault="00834C2E" w:rsidP="00834C2E">
                              <w:pPr>
                                <w:spacing w:after="0" w:line="240" w:lineRule="auto"/>
                                <w:jc w:val="center"/>
                                <w:rPr>
                                  <w:rFonts w:ascii="Times New Roman" w:hAnsi="Times New Roman" w:cs="Times New Roman"/>
                                </w:rPr>
                              </w:pPr>
                              <w:r>
                                <w:rPr>
                                  <w:rFonts w:ascii="Times New Roman" w:hAnsi="Times New Roman" w:cs="Times New Roman"/>
                                </w:rPr>
                                <w:t>Set a variable ‘</w:t>
                              </w:r>
                              <w:r w:rsidRPr="002D0F16">
                                <w:rPr>
                                  <w:rFonts w:ascii="Times New Roman" w:hAnsi="Times New Roman" w:cs="Times New Roman"/>
                                  <w:i/>
                                </w:rPr>
                                <w:t>correct</w:t>
                              </w:r>
                              <w:r>
                                <w:rPr>
                                  <w:rFonts w:ascii="Times New Roman" w:hAnsi="Times New Roman" w:cs="Times New Roman"/>
                                </w:rPr>
                                <w:t>’ to 0</w:t>
                              </w:r>
                            </w:p>
                            <w:p w:rsidR="002D0F16" w:rsidRDefault="002D0F16" w:rsidP="00834C2E">
                              <w:pPr>
                                <w:spacing w:after="0" w:line="240" w:lineRule="auto"/>
                                <w:jc w:val="center"/>
                                <w:rPr>
                                  <w:rFonts w:ascii="Times New Roman" w:hAnsi="Times New Roman" w:cs="Times New Roman"/>
                                </w:rPr>
                              </w:pPr>
                              <w:r>
                                <w:rPr>
                                  <w:rFonts w:ascii="Times New Roman" w:hAnsi="Times New Roman" w:cs="Times New Roman"/>
                                </w:rPr>
                                <w:t>Set a variable ‘</w:t>
                              </w:r>
                              <w:r w:rsidRPr="002D0F16">
                                <w:rPr>
                                  <w:rFonts w:ascii="Times New Roman" w:hAnsi="Times New Roman" w:cs="Times New Roman"/>
                                  <w:i/>
                                </w:rPr>
                                <w:t>total_questions</w:t>
                              </w:r>
                              <w:r>
                                <w:rPr>
                                  <w:rFonts w:ascii="Times New Roman" w:hAnsi="Times New Roman" w:cs="Times New Roman"/>
                                </w:rPr>
                                <w:t>’ to ‘</w:t>
                              </w:r>
                              <w:r w:rsidRPr="002D0F16">
                                <w:rPr>
                                  <w:rFonts w:ascii="Times New Roman" w:hAnsi="Times New Roman" w:cs="Times New Roman"/>
                                  <w:i/>
                                </w:rPr>
                                <w:t>questions_left</w:t>
                              </w:r>
                              <w:r>
                                <w:rPr>
                                  <w:rFonts w:ascii="Times New Roman" w:hAnsi="Times New Roman" w:cs="Times New Roman"/>
                                </w:rPr>
                                <w:t>’</w:t>
                              </w:r>
                            </w:p>
                            <w:p w:rsidR="00834C2E" w:rsidRPr="00415F69" w:rsidRDefault="00834C2E" w:rsidP="00834C2E">
                              <w:pPr>
                                <w:spacing w:after="0" w:line="240" w:lineRule="auto"/>
                                <w:jc w:val="center"/>
                                <w:rPr>
                                  <w:rFonts w:ascii="Times New Roman" w:hAnsi="Times New Roman" w:cs="Times New Roman"/>
                                </w:rPr>
                              </w:pPr>
                              <w:r>
                                <w:rPr>
                                  <w:rFonts w:ascii="Times New Roman" w:hAnsi="Times New Roman" w:cs="Times New Roman"/>
                                </w:rPr>
                                <w:t>Check if all data inputted is valid</w:t>
                              </w:r>
                            </w:p>
                            <w:p w:rsidR="00834C2E" w:rsidRPr="00415F69" w:rsidRDefault="00834C2E" w:rsidP="00834C2E">
                              <w:pPr>
                                <w:spacing w:after="0" w:line="240" w:lineRule="auto"/>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9" idx="2"/>
                          <a:endCxn id="10" idx="1"/>
                        </wps:cNvCnPr>
                        <wps:spPr>
                          <a:xfrm flipH="1">
                            <a:off x="1747105" y="3143146"/>
                            <a:ext cx="732" cy="279038"/>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0" name="Flowchart: Data 10"/>
                        <wps:cNvSpPr/>
                        <wps:spPr>
                          <a:xfrm>
                            <a:off x="512885" y="3422184"/>
                            <a:ext cx="2468440" cy="654411"/>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34C2E" w:rsidRDefault="00834C2E" w:rsidP="00834C2E">
                              <w:pPr>
                                <w:pStyle w:val="NormalWeb"/>
                                <w:spacing w:before="0" w:beforeAutospacing="0" w:after="0" w:afterAutospacing="0" w:line="276" w:lineRule="auto"/>
                                <w:jc w:val="center"/>
                                <w:rPr>
                                  <w:sz w:val="22"/>
                                </w:rPr>
                              </w:pPr>
                              <w:r w:rsidRPr="00415F69">
                                <w:rPr>
                                  <w:sz w:val="22"/>
                                </w:rPr>
                                <w:t>Output the question</w:t>
                              </w:r>
                            </w:p>
                            <w:p w:rsidR="00834C2E" w:rsidRPr="00415F69" w:rsidRDefault="00834C2E" w:rsidP="00834C2E">
                              <w:pPr>
                                <w:pStyle w:val="NormalWeb"/>
                                <w:spacing w:before="0" w:beforeAutospacing="0" w:after="0" w:afterAutospacing="0" w:line="276" w:lineRule="auto"/>
                                <w:jc w:val="center"/>
                                <w:rPr>
                                  <w:sz w:val="22"/>
                                </w:rPr>
                              </w:pPr>
                              <w:r>
                                <w:rPr>
                                  <w:sz w:val="22"/>
                                </w:rPr>
                                <w:t>Input what the student believes the answer 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10" idx="4"/>
                          <a:endCxn id="13" idx="0"/>
                        </wps:cNvCnPr>
                        <wps:spPr>
                          <a:xfrm>
                            <a:off x="1747105" y="4076595"/>
                            <a:ext cx="8547" cy="230439"/>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3" name="Diamond 13"/>
                        <wps:cNvSpPr/>
                        <wps:spPr>
                          <a:xfrm>
                            <a:off x="931494" y="4307034"/>
                            <a:ext cx="1648316" cy="1169736"/>
                          </a:xfrm>
                          <a:prstGeom prst="diamond">
                            <a:avLst/>
                          </a:prstGeom>
                        </wps:spPr>
                        <wps:style>
                          <a:lnRef idx="2">
                            <a:schemeClr val="dk1"/>
                          </a:lnRef>
                          <a:fillRef idx="1">
                            <a:schemeClr val="lt1"/>
                          </a:fillRef>
                          <a:effectRef idx="0">
                            <a:schemeClr val="dk1"/>
                          </a:effectRef>
                          <a:fontRef idx="minor">
                            <a:schemeClr val="dk1"/>
                          </a:fontRef>
                        </wps:style>
                        <wps:txbx>
                          <w:txbxContent>
                            <w:p w:rsidR="00834C2E" w:rsidRPr="00415F69" w:rsidRDefault="00834C2E" w:rsidP="00834C2E">
                              <w:pPr>
                                <w:spacing w:after="0" w:line="240" w:lineRule="auto"/>
                                <w:jc w:val="center"/>
                                <w:rPr>
                                  <w:rFonts w:ascii="Times New Roman" w:hAnsi="Times New Roman" w:cs="Times New Roman"/>
                                </w:rPr>
                              </w:pPr>
                              <w:r>
                                <w:rPr>
                                  <w:rFonts w:ascii="Times New Roman" w:hAnsi="Times New Roman" w:cs="Times New Roman"/>
                                </w:rPr>
                                <w:t>If inputted answer is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bow Connector 14"/>
                        <wps:cNvCnPr>
                          <a:stCxn id="13" idx="3"/>
                          <a:endCxn id="16" idx="0"/>
                        </wps:cNvCnPr>
                        <wps:spPr>
                          <a:xfrm>
                            <a:off x="2579810" y="4891902"/>
                            <a:ext cx="462941" cy="353341"/>
                          </a:xfrm>
                          <a:prstGeom prst="bentConnector2">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5" name="Straight Arrow Connector 15"/>
                        <wps:cNvCnPr>
                          <a:stCxn id="13" idx="2"/>
                          <a:endCxn id="23" idx="0"/>
                        </wps:cNvCnPr>
                        <wps:spPr>
                          <a:xfrm>
                            <a:off x="1755652" y="5476770"/>
                            <a:ext cx="5008" cy="350477"/>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 name="Flowchart: Process 16"/>
                        <wps:cNvSpPr/>
                        <wps:spPr>
                          <a:xfrm>
                            <a:off x="2275501" y="5245243"/>
                            <a:ext cx="1534499" cy="3438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34C2E" w:rsidRDefault="00834C2E" w:rsidP="00834C2E">
                              <w:pPr>
                                <w:pStyle w:val="NormalWeb"/>
                                <w:spacing w:before="0" w:beforeAutospacing="0" w:after="0" w:afterAutospacing="0" w:line="276" w:lineRule="auto"/>
                                <w:jc w:val="center"/>
                              </w:pPr>
                              <w:r>
                                <w:rPr>
                                  <w:rFonts w:eastAsia="Calibri"/>
                                  <w:sz w:val="22"/>
                                  <w:szCs w:val="22"/>
                                </w:rPr>
                                <w:t>Add one to ‘</w:t>
                              </w:r>
                              <w:r w:rsidRPr="002D0F16">
                                <w:rPr>
                                  <w:rFonts w:eastAsia="Calibri"/>
                                  <w:i/>
                                  <w:sz w:val="22"/>
                                  <w:szCs w:val="22"/>
                                </w:rPr>
                                <w:t>correct</w:t>
                              </w:r>
                              <w:r>
                                <w:rPr>
                                  <w:rFonts w:eastAsia="Calibri"/>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23" idx="2"/>
                          <a:endCxn id="21" idx="0"/>
                        </wps:cNvCnPr>
                        <wps:spPr>
                          <a:xfrm flipH="1">
                            <a:off x="1758707" y="6123496"/>
                            <a:ext cx="1953" cy="324824"/>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8" name="Straight Arrow Connector 18"/>
                        <wps:cNvCnPr>
                          <a:stCxn id="8" idx="2"/>
                          <a:endCxn id="19" idx="0"/>
                        </wps:cNvCnPr>
                        <wps:spPr>
                          <a:xfrm flipH="1">
                            <a:off x="1747837" y="2419350"/>
                            <a:ext cx="14248" cy="302746"/>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9" name="Flowchart: Process 19"/>
                        <wps:cNvSpPr/>
                        <wps:spPr>
                          <a:xfrm>
                            <a:off x="276224" y="2722096"/>
                            <a:ext cx="2943225" cy="4210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34C2E" w:rsidRDefault="00834C2E" w:rsidP="00834C2E">
                              <w:pPr>
                                <w:pStyle w:val="NormalWeb"/>
                                <w:spacing w:before="0" w:beforeAutospacing="0" w:after="0" w:afterAutospacing="0" w:line="276" w:lineRule="auto"/>
                                <w:jc w:val="center"/>
                              </w:pPr>
                              <w:r>
                                <w:rPr>
                                  <w:rFonts w:eastAsia="Calibri"/>
                                  <w:sz w:val="22"/>
                                  <w:szCs w:val="22"/>
                                </w:rPr>
                                <w:t>Choose two random numbers, and an operation</w:t>
                              </w:r>
                            </w:p>
                            <w:p w:rsidR="00834C2E" w:rsidRDefault="00834C2E" w:rsidP="00834C2E">
                              <w:pPr>
                                <w:pStyle w:val="NormalWeb"/>
                                <w:spacing w:before="0" w:beforeAutospacing="0" w:after="0" w:afterAutospacing="0" w:line="276" w:lineRule="auto"/>
                                <w:jc w:val="center"/>
                              </w:pPr>
                              <w:r>
                                <w:rPr>
                                  <w:rFonts w:eastAsia="Calibri"/>
                                  <w:sz w:val="22"/>
                                  <w:szCs w:val="22"/>
                                </w:rPr>
                                <w:t>Calculate what the answer 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Elbow Connector 20"/>
                        <wps:cNvCnPr>
                          <a:stCxn id="16" idx="2"/>
                          <a:endCxn id="23" idx="3"/>
                        </wps:cNvCnPr>
                        <wps:spPr>
                          <a:xfrm rot="5400000">
                            <a:off x="2751504" y="5684125"/>
                            <a:ext cx="386254" cy="196241"/>
                          </a:xfrm>
                          <a:prstGeom prst="bentConnector2">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21" name="Diamond 21"/>
                        <wps:cNvSpPr/>
                        <wps:spPr>
                          <a:xfrm>
                            <a:off x="608131" y="6448320"/>
                            <a:ext cx="2301151" cy="1457325"/>
                          </a:xfrm>
                          <a:prstGeom prst="diamond">
                            <a:avLst/>
                          </a:prstGeom>
                        </wps:spPr>
                        <wps:style>
                          <a:lnRef idx="2">
                            <a:schemeClr val="dk1"/>
                          </a:lnRef>
                          <a:fillRef idx="1">
                            <a:schemeClr val="lt1"/>
                          </a:fillRef>
                          <a:effectRef idx="0">
                            <a:schemeClr val="dk1"/>
                          </a:effectRef>
                          <a:fontRef idx="minor">
                            <a:schemeClr val="dk1"/>
                          </a:fontRef>
                        </wps:style>
                        <wps:txbx>
                          <w:txbxContent>
                            <w:p w:rsidR="00834C2E" w:rsidRDefault="00834C2E" w:rsidP="00834C2E">
                              <w:pPr>
                                <w:pStyle w:val="NormalWeb"/>
                                <w:spacing w:before="0" w:beforeAutospacing="0" w:after="0" w:afterAutospacing="0" w:line="276" w:lineRule="auto"/>
                                <w:jc w:val="center"/>
                              </w:pPr>
                              <w:r>
                                <w:rPr>
                                  <w:rFonts w:eastAsia="Calibri"/>
                                  <w:sz w:val="22"/>
                                  <w:szCs w:val="22"/>
                                </w:rPr>
                                <w:t>If ‘</w:t>
                              </w:r>
                              <w:r w:rsidRPr="002D0F16">
                                <w:rPr>
                                  <w:rFonts w:eastAsia="Calibri"/>
                                  <w:i/>
                                  <w:sz w:val="22"/>
                                  <w:szCs w:val="22"/>
                                </w:rPr>
                                <w:t>questions_left</w:t>
                              </w:r>
                              <w:r>
                                <w:rPr>
                                  <w:rFonts w:eastAsia="Calibri"/>
                                  <w:sz w:val="22"/>
                                  <w:szCs w:val="22"/>
                                </w:rPr>
                                <w:t>’ is equal to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a:stCxn id="21" idx="2"/>
                          <a:endCxn id="25" idx="1"/>
                        </wps:cNvCnPr>
                        <wps:spPr>
                          <a:xfrm flipH="1">
                            <a:off x="1753945" y="7905645"/>
                            <a:ext cx="4762" cy="32385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23" name="Flowchart: Process 23"/>
                        <wps:cNvSpPr/>
                        <wps:spPr>
                          <a:xfrm>
                            <a:off x="674810" y="5827247"/>
                            <a:ext cx="2171700" cy="296249"/>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34C2E" w:rsidRDefault="00834C2E" w:rsidP="00834C2E">
                              <w:pPr>
                                <w:pStyle w:val="NormalWeb"/>
                                <w:spacing w:before="0" w:beforeAutospacing="0" w:after="0" w:afterAutospacing="0" w:line="276" w:lineRule="auto"/>
                                <w:jc w:val="center"/>
                              </w:pPr>
                              <w:r>
                                <w:rPr>
                                  <w:rFonts w:eastAsia="Calibri"/>
                                  <w:sz w:val="22"/>
                                  <w:szCs w:val="22"/>
                                </w:rPr>
                                <w:t>Subtract one from ‘</w:t>
                              </w:r>
                              <w:r w:rsidRPr="002D0F16">
                                <w:rPr>
                                  <w:rFonts w:eastAsia="Calibri"/>
                                  <w:i/>
                                  <w:sz w:val="22"/>
                                  <w:szCs w:val="22"/>
                                </w:rPr>
                                <w:t>questions_left</w:t>
                              </w:r>
                              <w:r>
                                <w:rPr>
                                  <w:rFonts w:eastAsia="Calibri"/>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Elbow Connector 24"/>
                        <wps:cNvCnPr>
                          <a:stCxn id="21" idx="1"/>
                          <a:endCxn id="19" idx="0"/>
                        </wps:cNvCnPr>
                        <wps:spPr>
                          <a:xfrm rot="10800000" flipH="1">
                            <a:off x="608131" y="2722097"/>
                            <a:ext cx="1139706" cy="4454887"/>
                          </a:xfrm>
                          <a:prstGeom prst="bentConnector4">
                            <a:avLst>
                              <a:gd name="adj1" fmla="val -49180"/>
                              <a:gd name="adj2" fmla="val 10513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25" name="Flowchart: Data 25"/>
                        <wps:cNvSpPr/>
                        <wps:spPr>
                          <a:xfrm>
                            <a:off x="720970" y="8229495"/>
                            <a:ext cx="2065950" cy="4645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34C2E" w:rsidRDefault="00834C2E" w:rsidP="00834C2E">
                              <w:pPr>
                                <w:pStyle w:val="NormalWeb"/>
                                <w:spacing w:before="0" w:beforeAutospacing="0" w:after="0" w:afterAutospacing="0" w:line="276" w:lineRule="auto"/>
                                <w:jc w:val="center"/>
                              </w:pPr>
                              <w:r>
                                <w:rPr>
                                  <w:rFonts w:eastAsia="Times New Roman"/>
                                  <w:sz w:val="22"/>
                                  <w:szCs w:val="22"/>
                                </w:rPr>
                                <w:t>Output ‘</w:t>
                              </w:r>
                              <w:r w:rsidRPr="002D0F16">
                                <w:rPr>
                                  <w:rFonts w:eastAsia="Times New Roman"/>
                                  <w:i/>
                                  <w:sz w:val="22"/>
                                  <w:szCs w:val="22"/>
                                </w:rPr>
                                <w:t>correct</w:t>
                              </w:r>
                              <w:r>
                                <w:rPr>
                                  <w:rFonts w:eastAsia="Times New Roman"/>
                                  <w:sz w:val="22"/>
                                  <w:szCs w:val="22"/>
                                </w:rPr>
                                <w:t>’</w:t>
                              </w:r>
                              <w:r w:rsidR="002D0F16">
                                <w:rPr>
                                  <w:rFonts w:eastAsia="Times New Roman"/>
                                  <w:sz w:val="22"/>
                                  <w:szCs w:val="22"/>
                                </w:rPr>
                                <w:t xml:space="preserve"> / ‘</w:t>
                              </w:r>
                              <w:r w:rsidR="002D0F16" w:rsidRPr="002D0F16">
                                <w:rPr>
                                  <w:rFonts w:eastAsia="Times New Roman"/>
                                  <w:i/>
                                  <w:sz w:val="22"/>
                                  <w:szCs w:val="22"/>
                                </w:rPr>
                                <w:t>total_questions</w:t>
                              </w:r>
                              <w:r w:rsidR="002D0F16">
                                <w:rPr>
                                  <w:rFonts w:eastAsia="Times New Roma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Flowchart: Terminator 26"/>
                        <wps:cNvSpPr/>
                        <wps:spPr>
                          <a:xfrm>
                            <a:off x="3054592" y="8255870"/>
                            <a:ext cx="609600" cy="4191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834C2E" w:rsidRDefault="00834C2E" w:rsidP="00834C2E">
                              <w:pPr>
                                <w:pStyle w:val="NormalWeb"/>
                                <w:spacing w:before="0" w:beforeAutospacing="0" w:after="200" w:afterAutospacing="0" w:line="276" w:lineRule="auto"/>
                                <w:jc w:val="center"/>
                              </w:pPr>
                              <w:r>
                                <w:rPr>
                                  <w:rFonts w:eastAsia="Calibri"/>
                                  <w:sz w:val="22"/>
                                  <w:szCs w:val="22"/>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a:stCxn id="25" idx="5"/>
                          <a:endCxn id="26" idx="1"/>
                        </wps:cNvCnPr>
                        <wps:spPr>
                          <a:xfrm>
                            <a:off x="2580325" y="8461758"/>
                            <a:ext cx="474267" cy="3662"/>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1" o:spid="_x0000_s1026" editas="canvas" style="position:absolute;margin-left:220.75pt;margin-top:2.45pt;width:303pt;height:686.25pt;z-index:-251655168" coordsize="38481,8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481;height:87153;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2762;top:69102;width:360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NNhMEA&#10;AADbAAAADwAAAGRycy9kb3ducmV2LnhtbERPy4rCMBTdC/5DuMLsNNWiSDUtIgrCwDA6A7q8NrcP&#10;bG5KE7Xz95OF4PJw3uusN414UOdqywqmkwgEcW51zaWC35/9eAnCeWSNjWVS8EcOsnQ4WGOi7ZOP&#10;9Dj5UoQQdgkqqLxvEyldXpFBN7EtceAK2xn0AXal1B0+Q7hp5CyKFtJgzaGhwpa2FeW3090o+Nou&#10;7Dy+9sti9/1pj2URy8v8rNTHqN+sQHjq/Vv8ch+0gjisD1/CD5D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TTYTBAAAA2wAAAA8AAAAAAAAAAAAAAAAAmAIAAGRycy9kb3du&#10;cmV2LnhtbFBLBQYAAAAABAAEAPUAAACGAwAAAAA=&#10;" fillcolor="white [3201]" strokeweight=".5pt">
                  <v:textbox>
                    <w:txbxContent>
                      <w:p w:rsidR="00834C2E" w:rsidRDefault="00834C2E" w:rsidP="00834C2E">
                        <w:pPr>
                          <w:pStyle w:val="NormalWeb"/>
                          <w:spacing w:before="0" w:beforeAutospacing="0" w:after="200" w:afterAutospacing="0" w:line="276" w:lineRule="auto"/>
                        </w:pPr>
                        <w:r>
                          <w:rPr>
                            <w:rFonts w:eastAsia="Calibri"/>
                            <w:sz w:val="22"/>
                            <w:szCs w:val="22"/>
                          </w:rPr>
                          <w:t>No</w:t>
                        </w:r>
                      </w:p>
                    </w:txbxContent>
                  </v:textbox>
                </v:shape>
                <v:shape id="Text Box 2" o:spid="_x0000_s1029" type="#_x0000_t202" style="position:absolute;left:14067;top:54757;width:360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yxMUA&#10;AADbAAAADwAAAGRycy9kb3ducmV2LnhtbESP3WrCQBSE7wu+w3KE3tWNSiSNrlKkhUKhmLSgl8fs&#10;yQ9mz4bs1qRv3xWEXg4z8w2z2Y2mFVfqXWNZwXwWgSAurG64UvD99faUgHAeWWNrmRT8koPddvKw&#10;wVTbgTO65r4SAcIuRQW1910qpStqMuhmtiMOXml7gz7IvpK6xyHATSsXUbSSBhsOCzV2tK+puOQ/&#10;RsHnfmXj5XlMytfDh82qcilP8VGpx+n4sgbhafT/4Xv7XStYPMPtS/gB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HLExQAAANsAAAAPAAAAAAAAAAAAAAAAAJgCAABkcnMv&#10;ZG93bnJldi54bWxQSwUGAAAAAAQABAD1AAAAigMAAAAA&#10;" fillcolor="white [3201]" strokeweight=".5pt">
                  <v:textbox>
                    <w:txbxContent>
                      <w:p w:rsidR="00834C2E" w:rsidRDefault="00834C2E" w:rsidP="00834C2E">
                        <w:pPr>
                          <w:pStyle w:val="NormalWeb"/>
                          <w:spacing w:before="0" w:beforeAutospacing="0" w:after="200" w:afterAutospacing="0" w:line="276" w:lineRule="auto"/>
                        </w:pPr>
                        <w:r>
                          <w:rPr>
                            <w:rFonts w:eastAsia="Calibri"/>
                            <w:sz w:val="22"/>
                            <w:szCs w:val="22"/>
                          </w:rPr>
                          <w:t>No</w:t>
                        </w:r>
                      </w:p>
                    </w:txbxContent>
                  </v:textbox>
                </v:shape>
                <v:shape id="Text Box 2" o:spid="_x0000_s1030" type="#_x0000_t202" style="position:absolute;left:26021;top:46174;width:3816;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834C2E" w:rsidRDefault="00834C2E" w:rsidP="00834C2E">
                        <w:r>
                          <w:t>Yes</w:t>
                        </w:r>
                      </w:p>
                    </w:txbxContent>
                  </v:textbox>
                </v:shape>
                <v:shape id="Text Box 2" o:spid="_x0000_s1031" type="#_x0000_t202" style="position:absolute;left:17666;top:78960;width:407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XX74A&#10;AADbAAAADwAAAGRycy9kb3ducmV2LnhtbERPy6rCMBDdX/AfwgjurqmKItUoIgqCIL5Al2MzfWAz&#10;KU3U+vdmIbg8nPd03phSPKl2hWUFvW4EgjixuuBMwfm0/h+DcB5ZY2mZFLzJwXzW+ptirO2LD/Q8&#10;+kyEEHYxKsi9r2IpXZKTQde1FXHgUlsb9AHWmdQ1vkK4KWU/ikbSYMGhIceKljkl9+PDKNgtR3Y4&#10;uDXjdLXf2kOWDuR1eFGq024WExCeGv8Tf90braAfxoY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811++AAAA2wAAAA8AAAAAAAAAAAAAAAAAmAIAAGRycy9kb3ducmV2&#10;LnhtbFBLBQYAAAAABAAEAPUAAACDAwAAAAA=&#10;" fillcolor="white [3201]" strokeweight=".5pt">
                  <v:textbox>
                    <w:txbxContent>
                      <w:p w:rsidR="00834C2E" w:rsidRDefault="00834C2E" w:rsidP="00834C2E">
                        <w:pPr>
                          <w:pStyle w:val="NormalWeb"/>
                          <w:spacing w:before="0" w:beforeAutospacing="0" w:after="200" w:afterAutospacing="0" w:line="276" w:lineRule="auto"/>
                        </w:pPr>
                        <w:r>
                          <w:rPr>
                            <w:rFonts w:eastAsia="Calibri"/>
                            <w:sz w:val="22"/>
                            <w:szCs w:val="22"/>
                          </w:rPr>
                          <w:t>Yes</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3" o:spid="_x0000_s1032" type="#_x0000_t116" style="position:absolute;left:14593;top:95;width:609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l+cMA&#10;AADaAAAADwAAAGRycy9kb3ducmV2LnhtbESPQWvCQBSE74L/YXlCb7qxBampaxBBUYSC1hZ6e2Sf&#10;2WD2bZrdxPjv3UKhx2FmvmEWWW8r0VHjS8cKppMEBHHudMmFgvPHZvwKwgdkjZVjUnAnD9lyOFhg&#10;qt2Nj9SdQiEihH2KCkwIdSqlzw1Z9BNXE0fv4hqLIcqmkLrBW4TbSj4nyUxaLDkuGKxpbSi/nlqr&#10;gD73B7q/F22bz3++eeuO9isxSj2N+tUbiEB9+A//tXdawQv8Xok3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Hl+cMAAADaAAAADwAAAAAAAAAAAAAAAACYAgAAZHJzL2Rv&#10;d25yZXYueG1sUEsFBgAAAAAEAAQA9QAAAIgDAAAAAA==&#10;" fillcolor="white [3201]" strokecolor="black [3200]" strokeweight="2pt">
                  <v:textbox>
                    <w:txbxContent>
                      <w:p w:rsidR="00834C2E" w:rsidRPr="00415F69" w:rsidRDefault="00834C2E" w:rsidP="00834C2E">
                        <w:pPr>
                          <w:jc w:val="center"/>
                          <w:rPr>
                            <w:rFonts w:ascii="Times New Roman" w:hAnsi="Times New Roman" w:cs="Times New Roman"/>
                          </w:rPr>
                        </w:pPr>
                        <w:r w:rsidRPr="00415F69">
                          <w:rPr>
                            <w:rFonts w:ascii="Times New Roman" w:hAnsi="Times New Roman" w:cs="Times New Roman"/>
                          </w:rPr>
                          <w:t>Start</w:t>
                        </w:r>
                      </w:p>
                    </w:txbxContent>
                  </v:textbox>
                </v:shape>
                <v:shapetype id="_x0000_t32" coordsize="21600,21600" o:spt="32" o:oned="t" path="m,l21600,21600e" filled="f">
                  <v:path arrowok="t" fillok="f" o:connecttype="none"/>
                  <o:lock v:ext="edit" shapetype="t"/>
                </v:shapetype>
                <v:shape id="Straight Arrow Connector 4" o:spid="_x0000_s1033" type="#_x0000_t32" style="position:absolute;left:17641;top:4286;width:65;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AAtMIAAADaAAAADwAAAGRycy9kb3ducmV2LnhtbESPzWrCQBSF90LfYbhCdzpJUSupk9AW&#10;C25cGEvXl8w1CcncSWdGjW/vCIUuD+fn42yK0fTiQs63lhWk8wQEcWV1y7WC7+PXbA3CB2SNvWVS&#10;cCMPRf402WCm7ZUPdClDLeII+wwVNCEMmZS+asign9uBOHon6wyGKF0ttcNrHDe9fEmSlTTYciQ0&#10;ONBnQ1VXnk2EdOl6We4/XNovdPjtXrda/3RKPU/H9zcQgcbwH/5r77SCBTyuxBsg8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mAAtMIAAADaAAAADwAAAAAAAAAAAAAA&#10;AAChAgAAZHJzL2Rvd25yZXYueG1sUEsFBgAAAAAEAAQA+QAAAJADAAAAAA==&#10;" strokecolor="black [3200]" strokeweight="2pt">
                  <v:stroke endarrow="open"/>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34" type="#_x0000_t111" style="position:absolute;left:4149;top:6381;width:27114;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ssMA&#10;AADaAAAADwAAAGRycy9kb3ducmV2LnhtbESPQWvCQBSE70L/w/IKvekmLRWJriKFFsGDGHPx9sg+&#10;s8Hs2yW7xvjv3UKhx2FmvmFWm9F2YqA+tI4V5LMMBHHtdMuNgur0PV2ACBFZY+eYFDwowGb9Mllh&#10;od2djzSUsREJwqFABSZGX0gZakMWw8x54uRdXG8xJtk3Uvd4T3Dbyfcsm0uLLacFg56+DNXX8mYV&#10;lIfqw+hdPtzOl0f1s6/8+ZB7pd5ex+0SRKQx/of/2jut4BN+r6Qb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ssMAAADaAAAADwAAAAAAAAAAAAAAAACYAgAAZHJzL2Rv&#10;d25yZXYueG1sUEsFBgAAAAAEAAQA9QAAAIgDAAAAAA==&#10;" fillcolor="white [3201]" strokecolor="black [3200]" strokeweight="2pt">
                  <v:textbox inset="0,0,0,0">
                    <w:txbxContent>
                      <w:p w:rsidR="00834C2E" w:rsidRPr="00415F69" w:rsidRDefault="00834C2E" w:rsidP="00834C2E">
                        <w:pPr>
                          <w:spacing w:after="0" w:line="240" w:lineRule="auto"/>
                          <w:jc w:val="center"/>
                          <w:rPr>
                            <w:rFonts w:ascii="Times New Roman" w:hAnsi="Times New Roman" w:cs="Times New Roman"/>
                          </w:rPr>
                        </w:pPr>
                        <w:r w:rsidRPr="00415F69">
                          <w:rPr>
                            <w:rFonts w:ascii="Times New Roman" w:hAnsi="Times New Roman" w:cs="Times New Roman"/>
                          </w:rPr>
                          <w:t xml:space="preserve">Input how many questions the student would like </w:t>
                        </w:r>
                        <w:r>
                          <w:rPr>
                            <w:rFonts w:ascii="Times New Roman" w:hAnsi="Times New Roman" w:cs="Times New Roman"/>
                          </w:rPr>
                          <w:t>and store as ‘</w:t>
                        </w:r>
                        <w:proofErr w:type="spellStart"/>
                        <w:r w:rsidRPr="002D0F16">
                          <w:rPr>
                            <w:rFonts w:ascii="Times New Roman" w:hAnsi="Times New Roman" w:cs="Times New Roman"/>
                            <w:i/>
                          </w:rPr>
                          <w:t>questions_left</w:t>
                        </w:r>
                        <w:proofErr w:type="spellEnd"/>
                        <w:r>
                          <w:rPr>
                            <w:rFonts w:ascii="Times New Roman" w:hAnsi="Times New Roman" w:cs="Times New Roman"/>
                          </w:rPr>
                          <w:t>’</w:t>
                        </w:r>
                      </w:p>
                      <w:p w:rsidR="00834C2E" w:rsidRPr="00415F69" w:rsidRDefault="00834C2E" w:rsidP="00834C2E">
                        <w:pPr>
                          <w:spacing w:after="0" w:line="240" w:lineRule="auto"/>
                          <w:jc w:val="center"/>
                          <w:rPr>
                            <w:rFonts w:ascii="Times New Roman" w:hAnsi="Times New Roman" w:cs="Times New Roman"/>
                          </w:rPr>
                        </w:pPr>
                        <w:r w:rsidRPr="00415F69">
                          <w:rPr>
                            <w:rFonts w:ascii="Times New Roman" w:hAnsi="Times New Roman" w:cs="Times New Roman"/>
                          </w:rPr>
                          <w:t>Input what year in school the student is in</w:t>
                        </w:r>
                      </w:p>
                    </w:txbxContent>
                  </v:textbox>
                </v:shape>
                <v:shape id="Straight Arrow Connector 7" o:spid="_x0000_s1035" type="#_x0000_t32" style="position:absolute;left:17620;top:14858;width:86;height:1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NYQcIAAADaAAAADwAAAGRycy9kb3ducmV2LnhtbESPS2vDMBCE74H8B7GF3hK5pW2CEyUE&#10;g0t7zIv2uFgb28RaGUl+5N9XgUCPw8x8w6y3o2lET87XlhW8zBMQxIXVNZcKTsd8tgThA7LGxjIp&#10;uJGH7WY6WWOq7cB76g+hFBHCPkUFVQhtKqUvKjLo57Yljt7FOoMhSldK7XCIcNPI1yT5kAZrjgsV&#10;tpRVVFwPnVHgll3++7kv3xbvJrH9t8wuP+ebUs9P424FItAY/sOP9pdWsID7lXg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NYQcIAAADaAAAADwAAAAAAAAAAAAAA&#10;AAChAgAAZHJzL2Rvd25yZXYueG1sUEsFBgAAAAAEAAQA+QAAAJADAAAAAA==&#10;" strokecolor="black [3200]" strokeweight="2pt">
                  <v:stroke endarrow="open"/>
                </v:shape>
                <v:shapetype id="_x0000_t109" coordsize="21600,21600" o:spt="109" path="m,l,21600r21600,l21600,xe">
                  <v:stroke joinstyle="miter"/>
                  <v:path gradientshapeok="t" o:connecttype="rect"/>
                </v:shapetype>
                <v:shape id="Flowchart: Process 8" o:spid="_x0000_s1036" type="#_x0000_t109" style="position:absolute;left:1999;top:16478;width:31243;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Ti78MA&#10;AADaAAAADwAAAGRycy9kb3ducmV2LnhtbERPTWvCQBC9F/wPywi9FN3UFjHRTZDaQqGgJHrwOGTH&#10;JJqdDdmtSf9991Do8fG+N9loWnGn3jWWFTzPIxDEpdUNVwpOx4/ZCoTzyBpby6Tghxxk6eRhg4m2&#10;A+d0L3wlQgi7BBXU3neJlK6syaCb2444cBfbG/QB9pXUPQ4h3LRyEUVLabDh0FBjR281lbfi2yiQ&#10;L++XeDds23P1mhdP8Ule918HpR6n43YNwtPo/8V/7k+tIGwNV8INk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Ti78MAAADaAAAADwAAAAAAAAAAAAAAAACYAgAAZHJzL2Rv&#10;d25yZXYueG1sUEsFBgAAAAAEAAQA9QAAAIgDAAAAAA==&#10;" fillcolor="white [3201]" strokecolor="black [3200]" strokeweight="2pt">
                  <v:textbox>
                    <w:txbxContent>
                      <w:p w:rsidR="00834C2E" w:rsidRDefault="00834C2E" w:rsidP="00834C2E">
                        <w:pPr>
                          <w:spacing w:after="0" w:line="240" w:lineRule="auto"/>
                          <w:jc w:val="center"/>
                          <w:rPr>
                            <w:rFonts w:ascii="Times New Roman" w:hAnsi="Times New Roman" w:cs="Times New Roman"/>
                          </w:rPr>
                        </w:pPr>
                        <w:r w:rsidRPr="00415F69">
                          <w:rPr>
                            <w:rFonts w:ascii="Times New Roman" w:hAnsi="Times New Roman" w:cs="Times New Roman"/>
                          </w:rPr>
                          <w:t>Pick question set based on year in school</w:t>
                        </w:r>
                      </w:p>
                      <w:p w:rsidR="00834C2E" w:rsidRDefault="00834C2E" w:rsidP="00834C2E">
                        <w:pPr>
                          <w:spacing w:after="0" w:line="240" w:lineRule="auto"/>
                          <w:jc w:val="center"/>
                          <w:rPr>
                            <w:rFonts w:ascii="Times New Roman" w:hAnsi="Times New Roman" w:cs="Times New Roman"/>
                          </w:rPr>
                        </w:pPr>
                        <w:r>
                          <w:rPr>
                            <w:rFonts w:ascii="Times New Roman" w:hAnsi="Times New Roman" w:cs="Times New Roman"/>
                          </w:rPr>
                          <w:t>Set a variable ‘</w:t>
                        </w:r>
                        <w:r w:rsidRPr="002D0F16">
                          <w:rPr>
                            <w:rFonts w:ascii="Times New Roman" w:hAnsi="Times New Roman" w:cs="Times New Roman"/>
                            <w:i/>
                          </w:rPr>
                          <w:t>correct</w:t>
                        </w:r>
                        <w:r>
                          <w:rPr>
                            <w:rFonts w:ascii="Times New Roman" w:hAnsi="Times New Roman" w:cs="Times New Roman"/>
                          </w:rPr>
                          <w:t>’ to 0</w:t>
                        </w:r>
                      </w:p>
                      <w:p w:rsidR="002D0F16" w:rsidRDefault="002D0F16" w:rsidP="00834C2E">
                        <w:pPr>
                          <w:spacing w:after="0" w:line="240" w:lineRule="auto"/>
                          <w:jc w:val="center"/>
                          <w:rPr>
                            <w:rFonts w:ascii="Times New Roman" w:hAnsi="Times New Roman" w:cs="Times New Roman"/>
                          </w:rPr>
                        </w:pPr>
                        <w:r>
                          <w:rPr>
                            <w:rFonts w:ascii="Times New Roman" w:hAnsi="Times New Roman" w:cs="Times New Roman"/>
                          </w:rPr>
                          <w:t>Set a variable ‘</w:t>
                        </w:r>
                        <w:proofErr w:type="spellStart"/>
                        <w:r w:rsidRPr="002D0F16">
                          <w:rPr>
                            <w:rFonts w:ascii="Times New Roman" w:hAnsi="Times New Roman" w:cs="Times New Roman"/>
                            <w:i/>
                          </w:rPr>
                          <w:t>total_questions</w:t>
                        </w:r>
                        <w:proofErr w:type="spellEnd"/>
                        <w:r>
                          <w:rPr>
                            <w:rFonts w:ascii="Times New Roman" w:hAnsi="Times New Roman" w:cs="Times New Roman"/>
                          </w:rPr>
                          <w:t>’ to ‘</w:t>
                        </w:r>
                        <w:proofErr w:type="spellStart"/>
                        <w:r w:rsidRPr="002D0F16">
                          <w:rPr>
                            <w:rFonts w:ascii="Times New Roman" w:hAnsi="Times New Roman" w:cs="Times New Roman"/>
                            <w:i/>
                          </w:rPr>
                          <w:t>questions_left</w:t>
                        </w:r>
                        <w:proofErr w:type="spellEnd"/>
                        <w:r>
                          <w:rPr>
                            <w:rFonts w:ascii="Times New Roman" w:hAnsi="Times New Roman" w:cs="Times New Roman"/>
                          </w:rPr>
                          <w:t>’</w:t>
                        </w:r>
                      </w:p>
                      <w:p w:rsidR="00834C2E" w:rsidRPr="00415F69" w:rsidRDefault="00834C2E" w:rsidP="00834C2E">
                        <w:pPr>
                          <w:spacing w:after="0" w:line="240" w:lineRule="auto"/>
                          <w:jc w:val="center"/>
                          <w:rPr>
                            <w:rFonts w:ascii="Times New Roman" w:hAnsi="Times New Roman" w:cs="Times New Roman"/>
                          </w:rPr>
                        </w:pPr>
                        <w:r>
                          <w:rPr>
                            <w:rFonts w:ascii="Times New Roman" w:hAnsi="Times New Roman" w:cs="Times New Roman"/>
                          </w:rPr>
                          <w:t>Check if all data inputted is valid</w:t>
                        </w:r>
                      </w:p>
                      <w:p w:rsidR="00834C2E" w:rsidRPr="00415F69" w:rsidRDefault="00834C2E" w:rsidP="00834C2E">
                        <w:pPr>
                          <w:spacing w:after="0" w:line="240" w:lineRule="auto"/>
                          <w:jc w:val="center"/>
                          <w:rPr>
                            <w:rFonts w:ascii="Times New Roman" w:hAnsi="Times New Roman" w:cs="Times New Roman"/>
                          </w:rPr>
                        </w:pPr>
                      </w:p>
                    </w:txbxContent>
                  </v:textbox>
                </v:shape>
                <v:shape id="Straight Arrow Connector 9" o:spid="_x0000_s1037" type="#_x0000_t32" style="position:absolute;left:17471;top:31431;width:7;height:27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BpqMIAAADaAAAADwAAAGRycy9kb3ducmV2LnhtbESPW4vCMBSE3xf8D+EI+7amK+utGkUE&#10;l/XRG/p4aI5t2eakJLHWf28EwcdhZr5hZovWVKIh50vLCr57CQjizOqScwWH/fprDMIHZI2VZVJw&#10;Jw+Leedjhqm2N95Sswu5iBD2KSooQqhTKX1WkEHfszVx9C7WGQxRulxqh7cIN5XsJ8lQGiw5LhRY&#10;06qg7H93NQrc+Lo+/27zn9HAJLbZyNXldLwr9dltl1MQgdrwDr/af1rBBJ5X4g2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9BpqMIAAADaAAAADwAAAAAAAAAAAAAA&#10;AAChAgAAZHJzL2Rvd25yZXYueG1sUEsFBgAAAAAEAAQA+QAAAJADAAAAAA==&#10;" strokecolor="black [3200]" strokeweight="2pt">
                  <v:stroke endarrow="open"/>
                </v:shape>
                <v:shape id="Flowchart: Data 10" o:spid="_x0000_s1038" type="#_x0000_t111" style="position:absolute;left:5128;top:34221;width:24685;height:6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Ikv8IA&#10;AADbAAAADwAAAGRycy9kb3ducmV2LnhtbESPQW/CMAyF70j8h8iTdoN0DKqtIyCENIS4AbvsZjVe&#10;U7VxqiZA+ffzAYmbrff83uflevCtulIf68AG3qYZKOIy2JorAz/n78kHqJiQLbaBycCdIqxX49ES&#10;CxtufKTrKVVKQjgWaMCl1BVax9KRxzgNHbFof6H3mGTtK217vEm4b/Usy3LtsWZpcNjR1lHZnC7e&#10;wOES808XDovGNb/5br6j9/ZOxry+DJsvUImG9DQ/rvdW8IVefpEB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iS/wgAAANsAAAAPAAAAAAAAAAAAAAAAAJgCAABkcnMvZG93&#10;bnJldi54bWxQSwUGAAAAAAQABAD1AAAAhwMAAAAA&#10;" fillcolor="white [3201]" strokecolor="black [3200]" strokeweight="2pt">
                  <v:textbox>
                    <w:txbxContent>
                      <w:p w:rsidR="00834C2E" w:rsidRDefault="00834C2E" w:rsidP="00834C2E">
                        <w:pPr>
                          <w:pStyle w:val="NormalWeb"/>
                          <w:spacing w:before="0" w:beforeAutospacing="0" w:after="0" w:afterAutospacing="0" w:line="276" w:lineRule="auto"/>
                          <w:jc w:val="center"/>
                          <w:rPr>
                            <w:sz w:val="22"/>
                          </w:rPr>
                        </w:pPr>
                        <w:r w:rsidRPr="00415F69">
                          <w:rPr>
                            <w:sz w:val="22"/>
                          </w:rPr>
                          <w:t>Output the question</w:t>
                        </w:r>
                      </w:p>
                      <w:p w:rsidR="00834C2E" w:rsidRPr="00415F69" w:rsidRDefault="00834C2E" w:rsidP="00834C2E">
                        <w:pPr>
                          <w:pStyle w:val="NormalWeb"/>
                          <w:spacing w:before="0" w:beforeAutospacing="0" w:after="0" w:afterAutospacing="0" w:line="276" w:lineRule="auto"/>
                          <w:jc w:val="center"/>
                          <w:rPr>
                            <w:sz w:val="22"/>
                          </w:rPr>
                        </w:pPr>
                        <w:r>
                          <w:rPr>
                            <w:sz w:val="22"/>
                          </w:rPr>
                          <w:t>Input what the student believes the answer is</w:t>
                        </w:r>
                      </w:p>
                    </w:txbxContent>
                  </v:textbox>
                </v:shape>
                <v:shape id="Straight Arrow Connector 11" o:spid="_x0000_s1039" type="#_x0000_t32" style="position:absolute;left:17471;top:40765;width:85;height:23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rT2MMAAADbAAAADwAAAGRycy9kb3ducmV2LnhtbESPQWvCQBCF70L/wzKF3swmolVSV1Gx&#10;4KWHRvE8ZKdJSHY27q6a/vtuQfA2w3vzvjfL9WA6cSPnG8sKsiQFQVxa3XCl4HT8HC9A+ICssbNM&#10;Cn7Jw3r1Mlpiru2dv+lWhErEEPY5KqhD6HMpfVmTQZ/YnjhqP9YZDHF1ldQO7zHcdHKSpu/SYMOR&#10;UGNPu5rKtriaCGmzxaz42rqsm+pwaed7rc+tUm+vw+YDRKAhPM2P64OO9TP4/yUO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q09jDAAAA2wAAAA8AAAAAAAAAAAAA&#10;AAAAoQIAAGRycy9kb3ducmV2LnhtbFBLBQYAAAAABAAEAPkAAACRAwAAAAA=&#10;" strokecolor="black [3200]" strokeweight="2pt">
                  <v:stroke endarrow="open"/>
                </v:shape>
                <v:shapetype id="_x0000_t4" coordsize="21600,21600" o:spt="4" path="m10800,l,10800,10800,21600,21600,10800xe">
                  <v:stroke joinstyle="miter"/>
                  <v:path gradientshapeok="t" o:connecttype="rect" textboxrect="5400,5400,16200,16200"/>
                </v:shapetype>
                <v:shape id="Diamond 13" o:spid="_x0000_s1040" type="#_x0000_t4" style="position:absolute;left:9314;top:43070;width:16484;height:11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p6sMA&#10;AADbAAAADwAAAGRycy9kb3ducmV2LnhtbERPTWvCQBC9C/0PyxS8mU21SEldpRVED01BY2mPQ3aa&#10;Tc3Ohuyq8d+7BcHbPN7nzBa9bcSJOl87VvCUpCCIS6drrhTsi9XoBYQPyBobx6TgQh4W84fBDDPt&#10;zryl0y5UIoawz1CBCaHNpPSlIYs+cS1x5H5dZzFE2FVSd3iO4baR4zSdSos1xwaDLS0NlYfd0SrI&#10;9+bz/Ri+07z4eJb5+vBTfP1tlBo+9m+vIAL14S6+uTc6zp/A/y/x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rp6sMAAADbAAAADwAAAAAAAAAAAAAAAACYAgAAZHJzL2Rv&#10;d25yZXYueG1sUEsFBgAAAAAEAAQA9QAAAIgDAAAAAA==&#10;" fillcolor="white [3201]" strokecolor="black [3200]" strokeweight="2pt">
                  <v:textbox>
                    <w:txbxContent>
                      <w:p w:rsidR="00834C2E" w:rsidRPr="00415F69" w:rsidRDefault="00834C2E" w:rsidP="00834C2E">
                        <w:pPr>
                          <w:spacing w:after="0" w:line="240" w:lineRule="auto"/>
                          <w:jc w:val="center"/>
                          <w:rPr>
                            <w:rFonts w:ascii="Times New Roman" w:hAnsi="Times New Roman" w:cs="Times New Roman"/>
                          </w:rPr>
                        </w:pPr>
                        <w:r>
                          <w:rPr>
                            <w:rFonts w:ascii="Times New Roman" w:hAnsi="Times New Roman" w:cs="Times New Roman"/>
                          </w:rPr>
                          <w:t>If inputted answer is correct</w:t>
                        </w:r>
                      </w:p>
                    </w:txbxContent>
                  </v:textbox>
                </v:shape>
                <v:shapetype id="_x0000_t33" coordsize="21600,21600" o:spt="33" o:oned="t" path="m,l21600,r,21600e" filled="f">
                  <v:stroke joinstyle="miter"/>
                  <v:path arrowok="t" fillok="f" o:connecttype="none"/>
                  <o:lock v:ext="edit" shapetype="t"/>
                </v:shapetype>
                <v:shape id="Elbow Connector 14" o:spid="_x0000_s1041" type="#_x0000_t33" style="position:absolute;left:25798;top:48919;width:4629;height:353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LR7L8AAADbAAAADwAAAGRycy9kb3ducmV2LnhtbERPTWvCQBC9F/wPywi91Y1FpKSuIkpb&#10;8WK1xfOQnWaDmdmQ3Zr4711B8DaP9zmzRc+1OlMbKi8GxqMMFEnhbSWlgd+fj5c3UCGiWKy9kIEL&#10;BVjMB08zzK3vZE/nQyxVCpGQowEXY5NrHQpHjGHkG5LE/fmWMSbYltq22KVwrvVrlk01YyWpwWFD&#10;K0fF6fDPBvz3ce363WrD269J6I7I/NmxMc/DfvkOKlIfH+K7e2PT/AncfkkH6PkV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CLR7L8AAADbAAAADwAAAAAAAAAAAAAAAACh&#10;AgAAZHJzL2Rvd25yZXYueG1sUEsFBgAAAAAEAAQA+QAAAI0DAAAAAA==&#10;" strokecolor="black [3200]" strokeweight="2pt">
                  <v:stroke endarrow="open"/>
                </v:shape>
                <v:shape id="Straight Arrow Connector 15" o:spid="_x0000_s1042" type="#_x0000_t32" style="position:absolute;left:17556;top:54767;width:50;height:3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HV28MAAADbAAAADwAAAGRycy9kb3ducmV2LnhtbESPQWvCQBCF74L/YRnBm9lEtEp0FSst&#10;9OKhUTwP2TEJyc6mu1tN/31XKPQ2w3vzvjfb/WA6cSfnG8sKsiQFQVxa3XCl4HJ+n61B+ICssbNM&#10;Cn7Iw343Hm0x1/bBn3QvQiViCPscFdQh9LmUvqzJoE9sTxy1m3UGQ1xdJbXDRww3nZyn6Ys02HAk&#10;1NjTsaayLb5NhLTZelmcXl3WLXT4aldvWl9bpaaT4bABEWgI/+a/6w8d6y/h+Usc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R1dvDAAAA2wAAAA8AAAAAAAAAAAAA&#10;AAAAoQIAAGRycy9kb3ducmV2LnhtbFBLBQYAAAAABAAEAPkAAACRAwAAAAA=&#10;" strokecolor="black [3200]" strokeweight="2pt">
                  <v:stroke endarrow="open"/>
                </v:shape>
                <v:shape id="Flowchart: Process 16" o:spid="_x0000_s1043" type="#_x0000_t109" style="position:absolute;left:22755;top:52452;width:15345;height:3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N5v8MA&#10;AADbAAAADwAAAGRycy9kb3ducmV2LnhtbERPTWvCQBC9F/wPywheim6qRTS6ilQFoVAxevA4ZMck&#10;mp0N2dXEf+8WCr3N433OfNmaUjyodoVlBR+DCARxanXBmYLTcdufgHAeWWNpmRQ8ycFy0XmbY6xt&#10;wwd6JD4TIYRdjApy76tYSpfmZNANbEUcuIutDfoA60zqGpsQbko5jKKxNFhwaMixoq+c0ltyNwrk&#10;aHOZrptVec4+D8n79CSvP997pXrddjUD4an1/+I/906H+WP4/SUc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N5v8MAAADbAAAADwAAAAAAAAAAAAAAAACYAgAAZHJzL2Rv&#10;d25yZXYueG1sUEsFBgAAAAAEAAQA9QAAAIgDAAAAAA==&#10;" fillcolor="white [3201]" strokecolor="black [3200]" strokeweight="2pt">
                  <v:textbox>
                    <w:txbxContent>
                      <w:p w:rsidR="00834C2E" w:rsidRDefault="00834C2E" w:rsidP="00834C2E">
                        <w:pPr>
                          <w:pStyle w:val="NormalWeb"/>
                          <w:spacing w:before="0" w:beforeAutospacing="0" w:after="0" w:afterAutospacing="0" w:line="276" w:lineRule="auto"/>
                          <w:jc w:val="center"/>
                        </w:pPr>
                        <w:r>
                          <w:rPr>
                            <w:rFonts w:eastAsia="Calibri"/>
                            <w:sz w:val="22"/>
                            <w:szCs w:val="22"/>
                          </w:rPr>
                          <w:t>Add one to ‘</w:t>
                        </w:r>
                        <w:r w:rsidRPr="002D0F16">
                          <w:rPr>
                            <w:rFonts w:eastAsia="Calibri"/>
                            <w:i/>
                            <w:sz w:val="22"/>
                            <w:szCs w:val="22"/>
                          </w:rPr>
                          <w:t>correct</w:t>
                        </w:r>
                        <w:r>
                          <w:rPr>
                            <w:rFonts w:eastAsia="Calibri"/>
                            <w:sz w:val="22"/>
                            <w:szCs w:val="22"/>
                          </w:rPr>
                          <w:t>’</w:t>
                        </w:r>
                      </w:p>
                    </w:txbxContent>
                  </v:textbox>
                </v:shape>
                <v:shape id="Straight Arrow Connector 17" o:spid="_x0000_s1044" type="#_x0000_t32" style="position:absolute;left:17587;top:61234;width:19;height:32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YAIcAAAADbAAAADwAAAGRycy9kb3ducmV2LnhtbERPTYvCMBC9L+x/CCN4W1NFrVSjLIKi&#10;R3UXPQ7N2BabSUlirf/eLCx4m8f7nMWqM7VoyfnKsoLhIAFBnFtdcaHg57T5moHwAVljbZkUPMnD&#10;avn5scBM2wcfqD2GQsQQ9hkqKENoMil9XpJBP7ANceSu1hkMEbpCaoePGG5qOUqSqTRYcWwosaF1&#10;SfnteDcK3Oy+uWwPxTidmMS2e7m+nn+fSvV73fccRKAuvMX/7p2O81P4+yUeIJ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TGACHAAAAA2wAAAA8AAAAAAAAAAAAAAAAA&#10;oQIAAGRycy9kb3ducmV2LnhtbFBLBQYAAAAABAAEAPkAAACOAwAAAAA=&#10;" strokecolor="black [3200]" strokeweight="2pt">
                  <v:stroke endarrow="open"/>
                </v:shape>
                <v:shape id="Straight Arrow Connector 18" o:spid="_x0000_s1045" type="#_x0000_t32" style="position:absolute;left:17478;top:24193;width:142;height:30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mUU8MAAADbAAAADwAAAGRycy9kb3ducmV2LnhtbESPT2vCQBDF7wW/wzKCt7pR2iqpq4hg&#10;0aN/SnscsmMSzM6G3TXGb+8cCr3N8N6895vFqneN6ijE2rOByTgDRVx4W3Np4Hzavs5BxYRssfFM&#10;Bh4UYbUcvCwwt/7OB+qOqVQSwjFHA1VKba51LCpyGMe+JRbt4oPDJGsotQ14l3DX6GmWfWiHNUtD&#10;hS1tKiqux5szEOa37e/XoXybvbvMd3u9ufx8P4wZDfv1J6hEffo3/13vrOALrPwiA+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ZlFPDAAAA2wAAAA8AAAAAAAAAAAAA&#10;AAAAoQIAAGRycy9kb3ducmV2LnhtbFBLBQYAAAAABAAEAPkAAACRAwAAAAA=&#10;" strokecolor="black [3200]" strokeweight="2pt">
                  <v:stroke endarrow="open"/>
                </v:shape>
                <v:shape id="Flowchart: Process 19" o:spid="_x0000_s1046" type="#_x0000_t109" style="position:absolute;left:2762;top:27220;width:29432;height:4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ztzcQA&#10;AADbAAAADwAAAGRycy9kb3ducmV2LnhtbERPS2vCQBC+C/0PyxR6EbNplWKiq0hboVCwGD14HLKT&#10;h83OhuzWpP++Kwje5uN7znI9mEZcqHO1ZQXPUQyCOLe65lLB8bCdzEE4j6yxsUwK/sjBevUwWmKq&#10;bc97umS+FCGEXYoKKu/bVEqXV2TQRbYlDlxhO4M+wK6UusM+hJtGvsTxqzRYc2iosKW3ivKf7Nco&#10;kNOPInnvN82pnO2zcXKU593Xt1JPj8NmAcLT4O/im/tTh/kJXH8J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s7c3EAAAA2wAAAA8AAAAAAAAAAAAAAAAAmAIAAGRycy9k&#10;b3ducmV2LnhtbFBLBQYAAAAABAAEAPUAAACJAwAAAAA=&#10;" fillcolor="white [3201]" strokecolor="black [3200]" strokeweight="2pt">
                  <v:textbox>
                    <w:txbxContent>
                      <w:p w:rsidR="00834C2E" w:rsidRDefault="00834C2E" w:rsidP="00834C2E">
                        <w:pPr>
                          <w:pStyle w:val="NormalWeb"/>
                          <w:spacing w:before="0" w:beforeAutospacing="0" w:after="0" w:afterAutospacing="0" w:line="276" w:lineRule="auto"/>
                          <w:jc w:val="center"/>
                        </w:pPr>
                        <w:r>
                          <w:rPr>
                            <w:rFonts w:eastAsia="Calibri"/>
                            <w:sz w:val="22"/>
                            <w:szCs w:val="22"/>
                          </w:rPr>
                          <w:t>Choose two random numbers, and an operation</w:t>
                        </w:r>
                      </w:p>
                      <w:p w:rsidR="00834C2E" w:rsidRDefault="00834C2E" w:rsidP="00834C2E">
                        <w:pPr>
                          <w:pStyle w:val="NormalWeb"/>
                          <w:spacing w:before="0" w:beforeAutospacing="0" w:after="0" w:afterAutospacing="0" w:line="276" w:lineRule="auto"/>
                          <w:jc w:val="center"/>
                        </w:pPr>
                        <w:r>
                          <w:rPr>
                            <w:rFonts w:eastAsia="Calibri"/>
                            <w:sz w:val="22"/>
                            <w:szCs w:val="22"/>
                          </w:rPr>
                          <w:t>Calculate what the answer is</w:t>
                        </w:r>
                      </w:p>
                    </w:txbxContent>
                  </v:textbox>
                </v:shape>
                <v:shape id="Elbow Connector 20" o:spid="_x0000_s1047" type="#_x0000_t33" style="position:absolute;left:27515;top:56841;width:3862;height:196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UtgMAAAADbAAAADwAAAGRycy9kb3ducmV2LnhtbERPz2uDMBS+D/o/hFfobcYVOoozLWIp&#10;7OJgroceX82bOs2LJJl1//1yGOz48f3Oj4sZxUzO95YVPCUpCOLG6p5bBZeP8+MehA/IGkfLpOCH&#10;PBwPq4ccM23v/E5zHVoRQ9hnqKALYcqk9E1HBn1iJ+LIfVpnMEToWqkd3mO4GeU2TZ+lwZ5jQ4cT&#10;lR01Q/1tFBTVvN9dTzcc2FX49lWUPQ+lUpv1UryACLSEf/Gf+1Ur2Mb18Uv8AfLw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3VLYDAAAAA2wAAAA8AAAAAAAAAAAAAAAAA&#10;oQIAAGRycy9kb3ducmV2LnhtbFBLBQYAAAAABAAEAPkAAACOAwAAAAA=&#10;" strokecolor="black [3200]" strokeweight="2pt">
                  <v:stroke endarrow="open"/>
                </v:shape>
                <v:shape id="Diamond 21" o:spid="_x0000_s1048" type="#_x0000_t4" style="position:absolute;left:6081;top:64483;width:23011;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Yu8QA&#10;AADbAAAADwAAAGRycy9kb3ducmV2LnhtbESPQWvCQBSE7wX/w/IEb3WjSJHUVapQ6qEpaJR6fGSf&#10;2dTs25BdNf57tyB4HGbmG2a26GwtLtT6yrGC0TABQVw4XXGpYJd/vk5B+ICssXZMCm7kYTHvvcww&#10;1e7KG7psQykihH2KCkwITSqlLwxZ9EPXEEfv6FqLIcq2lLrFa4TbWo6T5E1arDguGGxoZag4bc9W&#10;QbYzP8tz+E2y/Hsis6/TId//rZUa9LuPdxCBuvAMP9prrWA8gv8v8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LvEAAAA2wAAAA8AAAAAAAAAAAAAAAAAmAIAAGRycy9k&#10;b3ducmV2LnhtbFBLBQYAAAAABAAEAPUAAACJAwAAAAA=&#10;" fillcolor="white [3201]" strokecolor="black [3200]" strokeweight="2pt">
                  <v:textbox>
                    <w:txbxContent>
                      <w:p w:rsidR="00834C2E" w:rsidRDefault="00834C2E" w:rsidP="00834C2E">
                        <w:pPr>
                          <w:pStyle w:val="NormalWeb"/>
                          <w:spacing w:before="0" w:beforeAutospacing="0" w:after="0" w:afterAutospacing="0" w:line="276" w:lineRule="auto"/>
                          <w:jc w:val="center"/>
                        </w:pPr>
                        <w:r>
                          <w:rPr>
                            <w:rFonts w:eastAsia="Calibri"/>
                            <w:sz w:val="22"/>
                            <w:szCs w:val="22"/>
                          </w:rPr>
                          <w:t>If ‘</w:t>
                        </w:r>
                        <w:proofErr w:type="spellStart"/>
                        <w:r w:rsidRPr="002D0F16">
                          <w:rPr>
                            <w:rFonts w:eastAsia="Calibri"/>
                            <w:i/>
                            <w:sz w:val="22"/>
                            <w:szCs w:val="22"/>
                          </w:rPr>
                          <w:t>questions_left</w:t>
                        </w:r>
                        <w:proofErr w:type="spellEnd"/>
                        <w:r>
                          <w:rPr>
                            <w:rFonts w:eastAsia="Calibri"/>
                            <w:sz w:val="22"/>
                            <w:szCs w:val="22"/>
                          </w:rPr>
                          <w:t>’ is equal to 0</w:t>
                        </w:r>
                      </w:p>
                    </w:txbxContent>
                  </v:textbox>
                </v:shape>
                <v:shape id="Straight Arrow Connector 22" o:spid="_x0000_s1049" type="#_x0000_t32" style="position:absolute;left:17539;top:79056;width:48;height:32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1pBMQAAADbAAAADwAAAGRycy9kb3ducmV2LnhtbESPS2vDMBCE74X8B7GB3ho5pm2CGyUU&#10;g0t7zKO0x8Xa2CbWykjyI/++CgR6HGbmG2azm0wrBnK+saxguUhAEJdWN1wpOB2LpzUIH5A1tpZJ&#10;wZU87Lazhw1m2o68p+EQKhEh7DNUUIfQZVL6siaDfmE74uidrTMYonSV1A7HCDetTJPkVRpsOC7U&#10;2FFeU3k59EaBW/fF78e+el69mMQOXzI//3xflXqcT+9vIAJN4T98b39qBWkKty/x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3WkExAAAANsAAAAPAAAAAAAAAAAA&#10;AAAAAKECAABkcnMvZG93bnJldi54bWxQSwUGAAAAAAQABAD5AAAAkgMAAAAA&#10;" strokecolor="black [3200]" strokeweight="2pt">
                  <v:stroke endarrow="open"/>
                </v:shape>
                <v:shape id="Flowchart: Process 23" o:spid="_x0000_s1050" type="#_x0000_t109" style="position:absolute;left:6748;top:58272;width:21717;height:2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gQmsUA&#10;AADbAAAADwAAAGRycy9kb3ducmV2LnhtbESPT2vCQBTE7wW/w/IEL6KbaikaXUX8AwXBYvTg8ZF9&#10;JrHZtyG7mvTbuwWhx2FmfsPMl60pxYNqV1hW8D6MQBCnVhecKTifdoMJCOeRNZaWScEvOVguOm9z&#10;jLVt+EiPxGciQNjFqCD3voqldGlOBt3QVsTBu9raoA+yzqSusQlwU8pRFH1KgwWHhRwrWueU/iR3&#10;o0COt9fpplmVl+zjmPSnZ3k77L+V6nXb1QyEp9b/h1/tL61gNIa/L+EH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6BCaxQAAANsAAAAPAAAAAAAAAAAAAAAAAJgCAABkcnMv&#10;ZG93bnJldi54bWxQSwUGAAAAAAQABAD1AAAAigMAAAAA&#10;" fillcolor="white [3201]" strokecolor="black [3200]" strokeweight="2pt">
                  <v:textbox>
                    <w:txbxContent>
                      <w:p w:rsidR="00834C2E" w:rsidRDefault="00834C2E" w:rsidP="00834C2E">
                        <w:pPr>
                          <w:pStyle w:val="NormalWeb"/>
                          <w:spacing w:before="0" w:beforeAutospacing="0" w:after="0" w:afterAutospacing="0" w:line="276" w:lineRule="auto"/>
                          <w:jc w:val="center"/>
                        </w:pPr>
                        <w:r>
                          <w:rPr>
                            <w:rFonts w:eastAsia="Calibri"/>
                            <w:sz w:val="22"/>
                            <w:szCs w:val="22"/>
                          </w:rPr>
                          <w:t>Subtract one from ‘</w:t>
                        </w:r>
                        <w:proofErr w:type="spellStart"/>
                        <w:r w:rsidRPr="002D0F16">
                          <w:rPr>
                            <w:rFonts w:eastAsia="Calibri"/>
                            <w:i/>
                            <w:sz w:val="22"/>
                            <w:szCs w:val="22"/>
                          </w:rPr>
                          <w:t>questions_left</w:t>
                        </w:r>
                        <w:proofErr w:type="spellEnd"/>
                        <w:r>
                          <w:rPr>
                            <w:rFonts w:eastAsia="Calibri"/>
                            <w:sz w:val="22"/>
                            <w:szCs w:val="22"/>
                          </w:rPr>
                          <w: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24" o:spid="_x0000_s1051" type="#_x0000_t35" style="position:absolute;left:6081;top:27220;width:11397;height:4454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zd6cQAAADbAAAADwAAAGRycy9kb3ducmV2LnhtbESPT2vCQBTE7wW/w/IEb3Wj1CLRVUIl&#10;0JutfxBvj+wzG8y+TbNrTL99VxB6HGbmN8xy3dtadNT6yrGCyTgBQVw4XXGp4LDPX+cgfEDWWDsm&#10;Bb/kYb0avCwx1e7O39TtQikihH2KCkwITSqlLwxZ9GPXEEfv4lqLIcq2lLrFe4TbWk6T5F1arDgu&#10;GGzow1Bx3d2sgtsslyE/z07Heb/Jfr66bbYxnVKjYZ8tQATqw3/42f7UCqZv8PgSf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TN3pxAAAANsAAAAPAAAAAAAAAAAA&#10;AAAAAKECAABkcnMvZG93bnJldi54bWxQSwUGAAAAAAQABAD5AAAAkgMAAAAA&#10;" adj="-10623,22708" strokecolor="black [3200]" strokeweight="2pt">
                  <v:stroke endarrow="open"/>
                </v:shape>
                <v:shape id="Flowchart: Data 25" o:spid="_x0000_s1052" type="#_x0000_t111" style="position:absolute;left:7209;top:82294;width:20660;height:4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msEA&#10;AADbAAAADwAAAGRycy9kb3ducmV2LnhtbESPT4vCMBTE7wt+h/AEb2vqv6LVKCIo4m3dvXh7NM+m&#10;tHkpTdT67Y0g7HGYmd8wq01na3Gn1peOFYyGCQji3OmSCwV/v/vvOQgfkDXWjknBkzxs1r2vFWba&#10;PfiH7udQiAhhn6ECE0KTSelzQxb90DXE0bu61mKIsi2kbvER4baW4yRJpcWS44LBhnaG8up8swpO&#10;N58ujDvNKlNd0sP0QJP6SUoN+t12CSJQF/7Dn/ZRKxjP4P0l/gC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pTZrBAAAA2wAAAA8AAAAAAAAAAAAAAAAAmAIAAGRycy9kb3du&#10;cmV2LnhtbFBLBQYAAAAABAAEAPUAAACGAwAAAAA=&#10;" fillcolor="white [3201]" strokecolor="black [3200]" strokeweight="2pt">
                  <v:textbox>
                    <w:txbxContent>
                      <w:p w:rsidR="00834C2E" w:rsidRDefault="00834C2E" w:rsidP="00834C2E">
                        <w:pPr>
                          <w:pStyle w:val="NormalWeb"/>
                          <w:spacing w:before="0" w:beforeAutospacing="0" w:after="0" w:afterAutospacing="0" w:line="276" w:lineRule="auto"/>
                          <w:jc w:val="center"/>
                        </w:pPr>
                        <w:r>
                          <w:rPr>
                            <w:rFonts w:eastAsia="Times New Roman"/>
                            <w:sz w:val="22"/>
                            <w:szCs w:val="22"/>
                          </w:rPr>
                          <w:t>Output ‘</w:t>
                        </w:r>
                        <w:r w:rsidRPr="002D0F16">
                          <w:rPr>
                            <w:rFonts w:eastAsia="Times New Roman"/>
                            <w:i/>
                            <w:sz w:val="22"/>
                            <w:szCs w:val="22"/>
                          </w:rPr>
                          <w:t>correct</w:t>
                        </w:r>
                        <w:r>
                          <w:rPr>
                            <w:rFonts w:eastAsia="Times New Roman"/>
                            <w:sz w:val="22"/>
                            <w:szCs w:val="22"/>
                          </w:rPr>
                          <w:t>’</w:t>
                        </w:r>
                        <w:r w:rsidR="002D0F16">
                          <w:rPr>
                            <w:rFonts w:eastAsia="Times New Roman"/>
                            <w:sz w:val="22"/>
                            <w:szCs w:val="22"/>
                          </w:rPr>
                          <w:t xml:space="preserve"> / ‘</w:t>
                        </w:r>
                        <w:proofErr w:type="spellStart"/>
                        <w:r w:rsidR="002D0F16" w:rsidRPr="002D0F16">
                          <w:rPr>
                            <w:rFonts w:eastAsia="Times New Roman"/>
                            <w:i/>
                            <w:sz w:val="22"/>
                            <w:szCs w:val="22"/>
                          </w:rPr>
                          <w:t>total_questions</w:t>
                        </w:r>
                        <w:proofErr w:type="spellEnd"/>
                        <w:r w:rsidR="002D0F16">
                          <w:rPr>
                            <w:rFonts w:eastAsia="Times New Roman"/>
                            <w:sz w:val="22"/>
                            <w:szCs w:val="22"/>
                          </w:rPr>
                          <w:t>’</w:t>
                        </w:r>
                      </w:p>
                    </w:txbxContent>
                  </v:textbox>
                </v:shape>
                <v:shape id="Flowchart: Terminator 26" o:spid="_x0000_s1053" type="#_x0000_t116" style="position:absolute;left:30545;top:82558;width:609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EHi8QA&#10;AADbAAAADwAAAGRycy9kb3ducmV2LnhtbESPzWrDMBCE74W8g9hAbo2cHEzrRAklkNJQKDh/0Nti&#10;bS1Ta+VYcmy/fVUo9DjMzDfMejvYWtyp9ZVjBYt5AoK4cLriUsH5tH98AuEDssbaMSkYycN2M3lY&#10;Y6Zdzzndj6EUEcI+QwUmhCaT0heGLPq5a4ij9+VaiyHKtpS6xT7CbS2XSZJKixXHBYMN7QwV38fO&#10;KqDL4Z3Gj7LriufbJ7+63F4To9RsOrysQAQawn/4r/2mFSxT+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hB4vEAAAA2wAAAA8AAAAAAAAAAAAAAAAAmAIAAGRycy9k&#10;b3ducmV2LnhtbFBLBQYAAAAABAAEAPUAAACJAwAAAAA=&#10;" fillcolor="white [3201]" strokecolor="black [3200]" strokeweight="2pt">
                  <v:textbox>
                    <w:txbxContent>
                      <w:p w:rsidR="00834C2E" w:rsidRDefault="00834C2E" w:rsidP="00834C2E">
                        <w:pPr>
                          <w:pStyle w:val="NormalWeb"/>
                          <w:spacing w:before="0" w:beforeAutospacing="0" w:after="200" w:afterAutospacing="0" w:line="276" w:lineRule="auto"/>
                          <w:jc w:val="center"/>
                        </w:pPr>
                        <w:r>
                          <w:rPr>
                            <w:rFonts w:eastAsia="Calibri"/>
                            <w:sz w:val="22"/>
                            <w:szCs w:val="22"/>
                          </w:rPr>
                          <w:t>End</w:t>
                        </w:r>
                      </w:p>
                    </w:txbxContent>
                  </v:textbox>
                </v:shape>
                <v:shape id="Straight Arrow Connector 27" o:spid="_x0000_s1054" type="#_x0000_t32" style="position:absolute;left:25803;top:84617;width:4742;height: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MkisIAAADbAAAADwAAAGRycy9kb3ducmV2LnhtbESPzWrCQBSF90LfYbiCO51EWpU0E2lL&#10;hW66MErXl8w1CcncSWemGt/eKQguD+fn4+Tb0fTiTM63lhWkiwQEcWV1y7WC42E334DwAVljb5kU&#10;XMnDtnia5Jhpe+E9nctQizjCPkMFTQhDJqWvGjLoF3Ygjt7JOoMhSldL7fASx00vl0mykgZbjoQG&#10;B/poqOrKPxMhXbp5Kb/fXdo/6/DbrT+1/umUmk3Ht1cQgcbwCN/bX1rBcg3/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MkisIAAADbAAAADwAAAAAAAAAAAAAA&#10;AAChAgAAZHJzL2Rvd25yZXYueG1sUEsFBgAAAAAEAAQA+QAAAJADAAAAAA==&#10;" strokecolor="black [3200]" strokeweight="2pt">
                  <v:stroke endarrow="open"/>
                </v:shape>
                <w10:wrap type="tight"/>
              </v:group>
            </w:pict>
          </mc:Fallback>
        </mc:AlternateContent>
      </w:r>
    </w:p>
    <w:p w:rsidR="002D0F16" w:rsidRDefault="002D0F16" w:rsidP="002D0F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START</w:t>
      </w:r>
    </w:p>
    <w:p w:rsidR="002D0F16" w:rsidRDefault="002D0F16" w:rsidP="002D0F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INPUT ‘</w:t>
      </w:r>
      <w:r w:rsidRPr="002D0F16">
        <w:rPr>
          <w:rFonts w:ascii="Times New Roman" w:hAnsi="Times New Roman" w:cs="Times New Roman"/>
          <w:i/>
          <w:sz w:val="24"/>
          <w:szCs w:val="24"/>
        </w:rPr>
        <w:t>questions_left’</w:t>
      </w:r>
      <w:r>
        <w:rPr>
          <w:rFonts w:ascii="Times New Roman" w:hAnsi="Times New Roman" w:cs="Times New Roman"/>
          <w:sz w:val="24"/>
          <w:szCs w:val="24"/>
        </w:rPr>
        <w:t xml:space="preserve"> as Integer greater than 1</w:t>
      </w:r>
    </w:p>
    <w:p w:rsidR="002D0F16" w:rsidRDefault="002D0F16" w:rsidP="002D0F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SET ‘</w:t>
      </w:r>
      <w:r w:rsidRPr="002D0F16">
        <w:rPr>
          <w:rFonts w:ascii="Times New Roman" w:hAnsi="Times New Roman" w:cs="Times New Roman"/>
          <w:i/>
          <w:sz w:val="24"/>
          <w:szCs w:val="24"/>
        </w:rPr>
        <w:t>total_questions’</w:t>
      </w:r>
      <w:r>
        <w:rPr>
          <w:rFonts w:ascii="Times New Roman" w:hAnsi="Times New Roman" w:cs="Times New Roman"/>
          <w:sz w:val="24"/>
          <w:szCs w:val="24"/>
        </w:rPr>
        <w:t xml:space="preserve"> to ‘</w:t>
      </w:r>
      <w:r w:rsidRPr="002D0F16">
        <w:rPr>
          <w:rFonts w:ascii="Times New Roman" w:hAnsi="Times New Roman" w:cs="Times New Roman"/>
          <w:i/>
          <w:sz w:val="24"/>
          <w:szCs w:val="24"/>
        </w:rPr>
        <w:t>questions_left</w:t>
      </w:r>
      <w:r>
        <w:rPr>
          <w:rFonts w:ascii="Times New Roman" w:hAnsi="Times New Roman" w:cs="Times New Roman"/>
          <w:sz w:val="24"/>
          <w:szCs w:val="24"/>
        </w:rPr>
        <w:t>’</w:t>
      </w:r>
    </w:p>
    <w:p w:rsidR="002D0F16" w:rsidRDefault="002D0F16" w:rsidP="002D0F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INPUT ‘</w:t>
      </w:r>
      <w:r w:rsidRPr="002D0F16">
        <w:rPr>
          <w:rFonts w:ascii="Times New Roman" w:hAnsi="Times New Roman" w:cs="Times New Roman"/>
          <w:i/>
          <w:sz w:val="24"/>
          <w:szCs w:val="24"/>
        </w:rPr>
        <w:t>year</w:t>
      </w:r>
      <w:r>
        <w:rPr>
          <w:rFonts w:ascii="Times New Roman" w:hAnsi="Times New Roman" w:cs="Times New Roman"/>
          <w:sz w:val="24"/>
          <w:szCs w:val="24"/>
        </w:rPr>
        <w:t>’ as Integer between 1 and 6</w:t>
      </w:r>
    </w:p>
    <w:p w:rsidR="002D0F16" w:rsidRDefault="002D0F16" w:rsidP="002D0F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SET ‘</w:t>
      </w:r>
      <w:r w:rsidRPr="002D0F16">
        <w:rPr>
          <w:rFonts w:ascii="Times New Roman" w:hAnsi="Times New Roman" w:cs="Times New Roman"/>
          <w:i/>
          <w:sz w:val="24"/>
          <w:szCs w:val="24"/>
        </w:rPr>
        <w:t>correct</w:t>
      </w:r>
      <w:r>
        <w:rPr>
          <w:rFonts w:ascii="Times New Roman" w:hAnsi="Times New Roman" w:cs="Times New Roman"/>
          <w:sz w:val="24"/>
          <w:szCs w:val="24"/>
        </w:rPr>
        <w:t>’ to 0</w:t>
      </w:r>
    </w:p>
    <w:p w:rsidR="002D0F16" w:rsidRDefault="002D0F16" w:rsidP="002D0F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WHILE ‘</w:t>
      </w:r>
      <w:r w:rsidRPr="002D0F16">
        <w:rPr>
          <w:rFonts w:ascii="Times New Roman" w:hAnsi="Times New Roman" w:cs="Times New Roman"/>
          <w:i/>
          <w:sz w:val="24"/>
          <w:szCs w:val="24"/>
        </w:rPr>
        <w:t>questions_left</w:t>
      </w:r>
      <w:r>
        <w:rPr>
          <w:rFonts w:ascii="Times New Roman" w:hAnsi="Times New Roman" w:cs="Times New Roman"/>
          <w:sz w:val="24"/>
          <w:szCs w:val="24"/>
        </w:rPr>
        <w:t>’ &gt; 0</w:t>
      </w:r>
    </w:p>
    <w:p w:rsidR="002D0F16" w:rsidRDefault="002D0F16" w:rsidP="002D0F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SET ‘</w:t>
      </w:r>
      <w:r w:rsidRPr="002D0F16">
        <w:rPr>
          <w:rFonts w:ascii="Times New Roman" w:hAnsi="Times New Roman" w:cs="Times New Roman"/>
          <w:i/>
          <w:sz w:val="24"/>
          <w:szCs w:val="24"/>
        </w:rPr>
        <w:t>Num1</w:t>
      </w:r>
      <w:r>
        <w:rPr>
          <w:rFonts w:ascii="Times New Roman" w:hAnsi="Times New Roman" w:cs="Times New Roman"/>
          <w:sz w:val="24"/>
          <w:szCs w:val="24"/>
        </w:rPr>
        <w:t>’ to Random Number</w:t>
      </w:r>
    </w:p>
    <w:p w:rsidR="002D0F16" w:rsidRDefault="002D0F16" w:rsidP="002D0F16">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SET ‘</w:t>
      </w:r>
      <w:r w:rsidRPr="002D0F16">
        <w:rPr>
          <w:rFonts w:ascii="Times New Roman" w:hAnsi="Times New Roman" w:cs="Times New Roman"/>
          <w:i/>
          <w:sz w:val="24"/>
          <w:szCs w:val="24"/>
        </w:rPr>
        <w:t>Num2</w:t>
      </w:r>
      <w:r>
        <w:rPr>
          <w:rFonts w:ascii="Times New Roman" w:hAnsi="Times New Roman" w:cs="Times New Roman"/>
          <w:sz w:val="24"/>
          <w:szCs w:val="24"/>
        </w:rPr>
        <w:t>’ to Random Number</w:t>
      </w:r>
    </w:p>
    <w:p w:rsidR="002D0F16" w:rsidRDefault="002D0F16" w:rsidP="002D0F16">
      <w:pPr>
        <w:spacing w:after="0" w:line="240" w:lineRule="auto"/>
        <w:ind w:left="720"/>
        <w:contextualSpacing/>
        <w:rPr>
          <w:rFonts w:ascii="Times New Roman" w:hAnsi="Times New Roman" w:cs="Times New Roman"/>
          <w:sz w:val="24"/>
          <w:szCs w:val="24"/>
        </w:rPr>
      </w:pPr>
      <w:r>
        <w:rPr>
          <w:rFonts w:ascii="Times New Roman" w:hAnsi="Times New Roman" w:cs="Times New Roman"/>
          <w:sz w:val="24"/>
          <w:szCs w:val="24"/>
        </w:rPr>
        <w:t>SET ‘</w:t>
      </w:r>
      <w:r w:rsidRPr="002D0F16">
        <w:rPr>
          <w:rFonts w:ascii="Times New Roman" w:hAnsi="Times New Roman" w:cs="Times New Roman"/>
          <w:i/>
          <w:sz w:val="24"/>
          <w:szCs w:val="24"/>
        </w:rPr>
        <w:t>Operation</w:t>
      </w:r>
      <w:r>
        <w:rPr>
          <w:rFonts w:ascii="Times New Roman" w:hAnsi="Times New Roman" w:cs="Times New Roman"/>
          <w:sz w:val="24"/>
          <w:szCs w:val="24"/>
        </w:rPr>
        <w:t>’ to a random character in ‘+ - / *’</w:t>
      </w:r>
    </w:p>
    <w:p w:rsidR="002D0F16" w:rsidRDefault="002D0F16" w:rsidP="002D0F16">
      <w:pPr>
        <w:spacing w:after="0" w:line="240" w:lineRule="auto"/>
        <w:ind w:left="720"/>
        <w:contextualSpacing/>
        <w:rPr>
          <w:rFonts w:ascii="Times New Roman" w:hAnsi="Times New Roman" w:cs="Times New Roman"/>
          <w:sz w:val="24"/>
          <w:szCs w:val="24"/>
        </w:rPr>
      </w:pPr>
      <w:r>
        <w:rPr>
          <w:rFonts w:ascii="Times New Roman" w:hAnsi="Times New Roman" w:cs="Times New Roman"/>
          <w:sz w:val="24"/>
          <w:szCs w:val="24"/>
        </w:rPr>
        <w:t>SET ‘</w:t>
      </w:r>
      <w:r w:rsidRPr="002D0F16">
        <w:rPr>
          <w:rFonts w:ascii="Times New Roman" w:hAnsi="Times New Roman" w:cs="Times New Roman"/>
          <w:i/>
          <w:sz w:val="24"/>
          <w:szCs w:val="24"/>
        </w:rPr>
        <w:t>Answer</w:t>
      </w:r>
      <w:r>
        <w:rPr>
          <w:rFonts w:ascii="Times New Roman" w:hAnsi="Times New Roman" w:cs="Times New Roman"/>
          <w:sz w:val="24"/>
          <w:szCs w:val="24"/>
        </w:rPr>
        <w:t>’ to Correct Answer to the equation ‘</w:t>
      </w:r>
      <w:r w:rsidRPr="002D0F16">
        <w:rPr>
          <w:rFonts w:ascii="Times New Roman" w:hAnsi="Times New Roman" w:cs="Times New Roman"/>
          <w:i/>
          <w:sz w:val="24"/>
          <w:szCs w:val="24"/>
        </w:rPr>
        <w:t>Num1</w:t>
      </w:r>
      <w:r>
        <w:rPr>
          <w:rFonts w:ascii="Times New Roman" w:hAnsi="Times New Roman" w:cs="Times New Roman"/>
          <w:sz w:val="24"/>
          <w:szCs w:val="24"/>
        </w:rPr>
        <w:t>’ ‘</w:t>
      </w:r>
      <w:r w:rsidRPr="002D0F16">
        <w:rPr>
          <w:rFonts w:ascii="Times New Roman" w:hAnsi="Times New Roman" w:cs="Times New Roman"/>
          <w:i/>
          <w:sz w:val="24"/>
          <w:szCs w:val="24"/>
        </w:rPr>
        <w:t>Operation</w:t>
      </w:r>
      <w:r>
        <w:rPr>
          <w:rFonts w:ascii="Times New Roman" w:hAnsi="Times New Roman" w:cs="Times New Roman"/>
          <w:sz w:val="24"/>
          <w:szCs w:val="24"/>
        </w:rPr>
        <w:t>’ ‘</w:t>
      </w:r>
      <w:r w:rsidRPr="002D0F16">
        <w:rPr>
          <w:rFonts w:ascii="Times New Roman" w:hAnsi="Times New Roman" w:cs="Times New Roman"/>
          <w:i/>
          <w:sz w:val="24"/>
          <w:szCs w:val="24"/>
        </w:rPr>
        <w:t>Num2</w:t>
      </w:r>
      <w:r>
        <w:rPr>
          <w:rFonts w:ascii="Times New Roman" w:hAnsi="Times New Roman" w:cs="Times New Roman"/>
          <w:sz w:val="24"/>
          <w:szCs w:val="24"/>
        </w:rPr>
        <w:t>’</w:t>
      </w:r>
    </w:p>
    <w:p w:rsidR="002D0F16" w:rsidRDefault="002D0F16" w:rsidP="002D0F16">
      <w:pPr>
        <w:spacing w:after="0" w:line="240" w:lineRule="auto"/>
        <w:ind w:left="720"/>
        <w:contextualSpacing/>
        <w:rPr>
          <w:rFonts w:ascii="Times New Roman" w:hAnsi="Times New Roman" w:cs="Times New Roman"/>
          <w:sz w:val="24"/>
          <w:szCs w:val="24"/>
        </w:rPr>
      </w:pPr>
      <w:r>
        <w:rPr>
          <w:rFonts w:ascii="Times New Roman" w:hAnsi="Times New Roman" w:cs="Times New Roman"/>
          <w:sz w:val="24"/>
          <w:szCs w:val="24"/>
        </w:rPr>
        <w:t>OUTPUT ‘</w:t>
      </w:r>
      <w:r w:rsidRPr="002D0F16">
        <w:rPr>
          <w:rFonts w:ascii="Times New Roman" w:hAnsi="Times New Roman" w:cs="Times New Roman"/>
          <w:i/>
          <w:sz w:val="24"/>
          <w:szCs w:val="24"/>
        </w:rPr>
        <w:t>Num1</w:t>
      </w:r>
      <w:r>
        <w:rPr>
          <w:rFonts w:ascii="Times New Roman" w:hAnsi="Times New Roman" w:cs="Times New Roman"/>
          <w:sz w:val="24"/>
          <w:szCs w:val="24"/>
        </w:rPr>
        <w:t>’ ‘</w:t>
      </w:r>
      <w:r w:rsidRPr="002D0F16">
        <w:rPr>
          <w:rFonts w:ascii="Times New Roman" w:hAnsi="Times New Roman" w:cs="Times New Roman"/>
          <w:i/>
          <w:sz w:val="24"/>
          <w:szCs w:val="24"/>
        </w:rPr>
        <w:t>Operation</w:t>
      </w:r>
      <w:r>
        <w:rPr>
          <w:rFonts w:ascii="Times New Roman" w:hAnsi="Times New Roman" w:cs="Times New Roman"/>
          <w:sz w:val="24"/>
          <w:szCs w:val="24"/>
        </w:rPr>
        <w:t>’ ‘</w:t>
      </w:r>
      <w:r w:rsidRPr="002D0F16">
        <w:rPr>
          <w:rFonts w:ascii="Times New Roman" w:hAnsi="Times New Roman" w:cs="Times New Roman"/>
          <w:i/>
          <w:sz w:val="24"/>
          <w:szCs w:val="24"/>
        </w:rPr>
        <w:t>Num2</w:t>
      </w:r>
      <w:r>
        <w:rPr>
          <w:rFonts w:ascii="Times New Roman" w:hAnsi="Times New Roman" w:cs="Times New Roman"/>
          <w:sz w:val="24"/>
          <w:szCs w:val="24"/>
        </w:rPr>
        <w:t>’</w:t>
      </w:r>
    </w:p>
    <w:p w:rsidR="002D0F16" w:rsidRDefault="002D0F16" w:rsidP="002D0F16">
      <w:pPr>
        <w:spacing w:after="0" w:line="240" w:lineRule="auto"/>
        <w:ind w:left="720"/>
        <w:contextualSpacing/>
        <w:rPr>
          <w:rFonts w:ascii="Times New Roman" w:hAnsi="Times New Roman" w:cs="Times New Roman"/>
          <w:sz w:val="24"/>
          <w:szCs w:val="24"/>
        </w:rPr>
      </w:pPr>
      <w:r>
        <w:rPr>
          <w:rFonts w:ascii="Times New Roman" w:hAnsi="Times New Roman" w:cs="Times New Roman"/>
          <w:sz w:val="24"/>
          <w:szCs w:val="24"/>
        </w:rPr>
        <w:t>INPUT ‘</w:t>
      </w:r>
      <w:r w:rsidRPr="002D0F16">
        <w:rPr>
          <w:rFonts w:ascii="Times New Roman" w:hAnsi="Times New Roman" w:cs="Times New Roman"/>
          <w:i/>
          <w:sz w:val="24"/>
          <w:szCs w:val="24"/>
        </w:rPr>
        <w:t>user_answer</w:t>
      </w:r>
      <w:r>
        <w:rPr>
          <w:rFonts w:ascii="Times New Roman" w:hAnsi="Times New Roman" w:cs="Times New Roman"/>
          <w:sz w:val="24"/>
          <w:szCs w:val="24"/>
        </w:rPr>
        <w:t>’</w:t>
      </w:r>
    </w:p>
    <w:p w:rsidR="002D0F16" w:rsidRDefault="002D0F16" w:rsidP="002D0F16">
      <w:pPr>
        <w:spacing w:after="0" w:line="240" w:lineRule="auto"/>
        <w:ind w:left="720"/>
        <w:contextualSpacing/>
        <w:rPr>
          <w:rFonts w:ascii="Times New Roman" w:hAnsi="Times New Roman" w:cs="Times New Roman"/>
          <w:sz w:val="24"/>
          <w:szCs w:val="24"/>
        </w:rPr>
      </w:pPr>
      <w:r>
        <w:rPr>
          <w:rFonts w:ascii="Times New Roman" w:hAnsi="Times New Roman" w:cs="Times New Roman"/>
          <w:sz w:val="24"/>
          <w:szCs w:val="24"/>
        </w:rPr>
        <w:t>IF ‘</w:t>
      </w:r>
      <w:r w:rsidRPr="002D0F16">
        <w:rPr>
          <w:rFonts w:ascii="Times New Roman" w:hAnsi="Times New Roman" w:cs="Times New Roman"/>
          <w:i/>
          <w:sz w:val="24"/>
          <w:szCs w:val="24"/>
        </w:rPr>
        <w:t>user_answer</w:t>
      </w:r>
      <w:r>
        <w:rPr>
          <w:rFonts w:ascii="Times New Roman" w:hAnsi="Times New Roman" w:cs="Times New Roman"/>
          <w:sz w:val="24"/>
          <w:szCs w:val="24"/>
        </w:rPr>
        <w:t>’ = ‘</w:t>
      </w:r>
      <w:r w:rsidRPr="002D0F16">
        <w:rPr>
          <w:rFonts w:ascii="Times New Roman" w:hAnsi="Times New Roman" w:cs="Times New Roman"/>
          <w:i/>
          <w:sz w:val="24"/>
          <w:szCs w:val="24"/>
        </w:rPr>
        <w:t>Answer</w:t>
      </w:r>
      <w:r>
        <w:rPr>
          <w:rFonts w:ascii="Times New Roman" w:hAnsi="Times New Roman" w:cs="Times New Roman"/>
          <w:sz w:val="24"/>
          <w:szCs w:val="24"/>
        </w:rPr>
        <w:t>’ THEN</w:t>
      </w:r>
    </w:p>
    <w:p w:rsidR="002D0F16" w:rsidRDefault="002D0F16" w:rsidP="002D0F16">
      <w:pPr>
        <w:spacing w:after="0" w:line="240" w:lineRule="auto"/>
        <w:ind w:left="720"/>
        <w:contextualSpacing/>
        <w:rPr>
          <w:rFonts w:ascii="Times New Roman" w:hAnsi="Times New Roman" w:cs="Times New Roman"/>
          <w:sz w:val="24"/>
          <w:szCs w:val="24"/>
        </w:rPr>
      </w:pPr>
      <w:r>
        <w:rPr>
          <w:rFonts w:ascii="Times New Roman" w:hAnsi="Times New Roman" w:cs="Times New Roman"/>
          <w:sz w:val="24"/>
          <w:szCs w:val="24"/>
        </w:rPr>
        <w:tab/>
        <w:t>OUTPUT “Correct”</w:t>
      </w:r>
    </w:p>
    <w:p w:rsidR="002D0F16" w:rsidRDefault="002D0F16" w:rsidP="002D0F16">
      <w:pPr>
        <w:spacing w:after="0" w:line="240" w:lineRule="auto"/>
        <w:ind w:left="720"/>
        <w:contextualSpacing/>
        <w:rPr>
          <w:rFonts w:ascii="Times New Roman" w:hAnsi="Times New Roman" w:cs="Times New Roman"/>
          <w:sz w:val="24"/>
          <w:szCs w:val="24"/>
        </w:rPr>
      </w:pPr>
      <w:r>
        <w:rPr>
          <w:rFonts w:ascii="Times New Roman" w:hAnsi="Times New Roman" w:cs="Times New Roman"/>
          <w:sz w:val="24"/>
          <w:szCs w:val="24"/>
        </w:rPr>
        <w:tab/>
        <w:t>CHANGE ‘</w:t>
      </w:r>
      <w:r w:rsidRPr="002D0F16">
        <w:rPr>
          <w:rFonts w:ascii="Times New Roman" w:hAnsi="Times New Roman" w:cs="Times New Roman"/>
          <w:i/>
          <w:sz w:val="24"/>
          <w:szCs w:val="24"/>
        </w:rPr>
        <w:t>correct</w:t>
      </w:r>
      <w:r>
        <w:rPr>
          <w:rFonts w:ascii="Times New Roman" w:hAnsi="Times New Roman" w:cs="Times New Roman"/>
          <w:sz w:val="24"/>
          <w:szCs w:val="24"/>
        </w:rPr>
        <w:t>’ by 1</w:t>
      </w:r>
    </w:p>
    <w:p w:rsidR="002D0F16" w:rsidRDefault="002D0F16" w:rsidP="002D0F16">
      <w:pPr>
        <w:spacing w:after="0" w:line="240" w:lineRule="auto"/>
        <w:ind w:left="720"/>
        <w:contextualSpacing/>
        <w:rPr>
          <w:rFonts w:ascii="Times New Roman" w:hAnsi="Times New Roman" w:cs="Times New Roman"/>
          <w:sz w:val="24"/>
          <w:szCs w:val="24"/>
        </w:rPr>
      </w:pPr>
      <w:r>
        <w:rPr>
          <w:rFonts w:ascii="Times New Roman" w:hAnsi="Times New Roman" w:cs="Times New Roman"/>
          <w:sz w:val="24"/>
          <w:szCs w:val="24"/>
        </w:rPr>
        <w:t>ENDIF</w:t>
      </w:r>
      <w:r>
        <w:rPr>
          <w:rFonts w:ascii="Times New Roman" w:hAnsi="Times New Roman" w:cs="Times New Roman"/>
          <w:sz w:val="24"/>
          <w:szCs w:val="24"/>
        </w:rPr>
        <w:br/>
      </w:r>
    </w:p>
    <w:p w:rsidR="002D0F16" w:rsidRDefault="002D0F16" w:rsidP="002D0F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CHANGE ‘</w:t>
      </w:r>
      <w:r w:rsidRPr="002D0F16">
        <w:rPr>
          <w:rFonts w:ascii="Times New Roman" w:hAnsi="Times New Roman" w:cs="Times New Roman"/>
          <w:i/>
          <w:sz w:val="24"/>
          <w:szCs w:val="24"/>
        </w:rPr>
        <w:t>questions_left</w:t>
      </w:r>
      <w:r>
        <w:rPr>
          <w:rFonts w:ascii="Times New Roman" w:hAnsi="Times New Roman" w:cs="Times New Roman"/>
          <w:sz w:val="24"/>
          <w:szCs w:val="24"/>
        </w:rPr>
        <w:t>’ by -1</w:t>
      </w:r>
    </w:p>
    <w:p w:rsidR="002D0F16" w:rsidRDefault="002D0F16" w:rsidP="002D0F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ENDWHILE</w:t>
      </w:r>
    </w:p>
    <w:p w:rsidR="002D0F16" w:rsidRDefault="002D0F16" w:rsidP="002D0F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OUTPUT ‘</w:t>
      </w:r>
      <w:r w:rsidRPr="002D0F16">
        <w:rPr>
          <w:rFonts w:ascii="Times New Roman" w:hAnsi="Times New Roman" w:cs="Times New Roman"/>
          <w:i/>
          <w:sz w:val="24"/>
          <w:szCs w:val="24"/>
        </w:rPr>
        <w:t>correct</w:t>
      </w:r>
      <w:r>
        <w:rPr>
          <w:rFonts w:ascii="Times New Roman" w:hAnsi="Times New Roman" w:cs="Times New Roman"/>
          <w:sz w:val="24"/>
          <w:szCs w:val="24"/>
        </w:rPr>
        <w:t>’ / ‘</w:t>
      </w:r>
      <w:r w:rsidRPr="002D0F16">
        <w:rPr>
          <w:rFonts w:ascii="Times New Roman" w:hAnsi="Times New Roman" w:cs="Times New Roman"/>
          <w:i/>
          <w:sz w:val="24"/>
          <w:szCs w:val="24"/>
        </w:rPr>
        <w:t>total_questions</w:t>
      </w:r>
      <w:r>
        <w:rPr>
          <w:rFonts w:ascii="Times New Roman" w:hAnsi="Times New Roman" w:cs="Times New Roman"/>
          <w:sz w:val="24"/>
          <w:szCs w:val="24"/>
        </w:rPr>
        <w:t>’</w:t>
      </w:r>
    </w:p>
    <w:p w:rsidR="002D0F16" w:rsidRDefault="002D0F16" w:rsidP="002D0F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w:t>
      </w:r>
    </w:p>
    <w:p w:rsidR="00834C2E" w:rsidRDefault="00834C2E" w:rsidP="002D0F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834C2E" w:rsidRDefault="00FD29AE" w:rsidP="00CD28B6">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eastAsia="en-GB"/>
        </w:rPr>
        <w:lastRenderedPageBreak/>
        <mc:AlternateContent>
          <mc:Choice Requires="wpc">
            <w:drawing>
              <wp:anchor distT="0" distB="0" distL="114300" distR="114300" simplePos="0" relativeHeight="251662336" behindDoc="1" locked="0" layoutInCell="1" allowOverlap="1" wp14:anchorId="730A4061" wp14:editId="6B54C0BF">
                <wp:simplePos x="0" y="0"/>
                <wp:positionH relativeFrom="column">
                  <wp:posOffset>2975610</wp:posOffset>
                </wp:positionH>
                <wp:positionV relativeFrom="paragraph">
                  <wp:posOffset>-550545</wp:posOffset>
                </wp:positionV>
                <wp:extent cx="3539490" cy="3286125"/>
                <wp:effectExtent l="0" t="0" r="22860" b="9525"/>
                <wp:wrapTight wrapText="bothSides">
                  <wp:wrapPolygon edited="0">
                    <wp:start x="9184" y="0"/>
                    <wp:lineTo x="8835" y="1878"/>
                    <wp:lineTo x="8835" y="2379"/>
                    <wp:lineTo x="10347" y="4257"/>
                    <wp:lineTo x="2093" y="4758"/>
                    <wp:lineTo x="1628" y="4883"/>
                    <wp:lineTo x="1628" y="10518"/>
                    <wp:lineTo x="3720" y="12271"/>
                    <wp:lineTo x="2441" y="14275"/>
                    <wp:lineTo x="814" y="16278"/>
                    <wp:lineTo x="0" y="17530"/>
                    <wp:lineTo x="10347" y="18282"/>
                    <wp:lineTo x="9417" y="18657"/>
                    <wp:lineTo x="8835" y="19409"/>
                    <wp:lineTo x="8835" y="20285"/>
                    <wp:lineTo x="9184" y="21537"/>
                    <wp:lineTo x="12672" y="21537"/>
                    <wp:lineTo x="13020" y="20285"/>
                    <wp:lineTo x="13137" y="19534"/>
                    <wp:lineTo x="12555" y="18783"/>
                    <wp:lineTo x="11509" y="18282"/>
                    <wp:lineTo x="14532" y="18282"/>
                    <wp:lineTo x="18717" y="17155"/>
                    <wp:lineTo x="18717" y="16278"/>
                    <wp:lineTo x="21623" y="12397"/>
                    <wp:lineTo x="21623" y="12146"/>
                    <wp:lineTo x="20112" y="10268"/>
                    <wp:lineTo x="20344" y="4883"/>
                    <wp:lineTo x="19414" y="4758"/>
                    <wp:lineTo x="11625" y="4257"/>
                    <wp:lineTo x="13137" y="2254"/>
                    <wp:lineTo x="12672" y="0"/>
                    <wp:lineTo x="9184" y="0"/>
                  </wp:wrapPolygon>
                </wp:wrapTight>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Flowchart: Terminator 31"/>
                        <wps:cNvSpPr/>
                        <wps:spPr>
                          <a:xfrm>
                            <a:off x="1482868" y="36017"/>
                            <a:ext cx="609600" cy="4191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00F7B" w:rsidRDefault="00F00F7B" w:rsidP="00F00F7B">
                              <w:pPr>
                                <w:pStyle w:val="NormalWeb"/>
                                <w:spacing w:before="0" w:beforeAutospacing="0" w:after="200" w:afterAutospacing="0" w:line="276" w:lineRule="auto"/>
                                <w:jc w:val="center"/>
                              </w:pPr>
                              <w:r>
                                <w:rPr>
                                  <w:rFonts w:eastAsia="Calibri"/>
                                  <w:sz w:val="22"/>
                                  <w:szCs w:val="22"/>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31" idx="2"/>
                          <a:endCxn id="33" idx="0"/>
                        </wps:cNvCnPr>
                        <wps:spPr>
                          <a:xfrm flipH="1">
                            <a:off x="1782906" y="455117"/>
                            <a:ext cx="4762" cy="29366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3" name="Flowchart: Process 33"/>
                        <wps:cNvSpPr/>
                        <wps:spPr>
                          <a:xfrm>
                            <a:off x="311293" y="748782"/>
                            <a:ext cx="2943225" cy="87888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00F7B" w:rsidRDefault="00F00F7B" w:rsidP="00F00F7B">
                              <w:pPr>
                                <w:pStyle w:val="NormalWeb"/>
                                <w:spacing w:before="0" w:beforeAutospacing="0" w:after="0" w:afterAutospacing="0" w:line="276" w:lineRule="auto"/>
                                <w:jc w:val="center"/>
                                <w:rPr>
                                  <w:rFonts w:eastAsia="Calibri"/>
                                  <w:sz w:val="22"/>
                                  <w:szCs w:val="22"/>
                                </w:rPr>
                              </w:pPr>
                              <w:r>
                                <w:rPr>
                                  <w:rFonts w:eastAsia="Calibri"/>
                                  <w:sz w:val="22"/>
                                  <w:szCs w:val="22"/>
                                </w:rPr>
                                <w:t>Calculate correct answer</w:t>
                              </w:r>
                            </w:p>
                            <w:p w:rsidR="00F00F7B" w:rsidRDefault="00F00F7B" w:rsidP="00F00F7B">
                              <w:pPr>
                                <w:pStyle w:val="NormalWeb"/>
                                <w:spacing w:before="0" w:beforeAutospacing="0" w:after="0" w:afterAutospacing="0" w:line="276" w:lineRule="auto"/>
                                <w:jc w:val="center"/>
                                <w:rPr>
                                  <w:rFonts w:eastAsia="Calibri"/>
                                  <w:sz w:val="22"/>
                                  <w:szCs w:val="22"/>
                                </w:rPr>
                              </w:pPr>
                              <w:r>
                                <w:rPr>
                                  <w:rFonts w:eastAsia="Calibri"/>
                                  <w:sz w:val="22"/>
                                  <w:szCs w:val="22"/>
                                </w:rPr>
                                <w:t>Generate 3 other random wrong answers</w:t>
                              </w:r>
                            </w:p>
                            <w:p w:rsidR="00F00F7B" w:rsidRDefault="00F00F7B" w:rsidP="00F00F7B">
                              <w:pPr>
                                <w:pStyle w:val="NormalWeb"/>
                                <w:spacing w:before="0" w:beforeAutospacing="0" w:after="0" w:afterAutospacing="0" w:line="276" w:lineRule="auto"/>
                                <w:jc w:val="center"/>
                              </w:pPr>
                              <w:r>
                                <w:t>Randomise order, so correct button is not in the same place every time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Flowchart: Data 34"/>
                        <wps:cNvSpPr/>
                        <wps:spPr>
                          <a:xfrm>
                            <a:off x="36044" y="1855291"/>
                            <a:ext cx="3504224" cy="791551"/>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F00F7B" w:rsidRDefault="00F00F7B" w:rsidP="00F00F7B">
                              <w:pPr>
                                <w:pStyle w:val="NormalWeb"/>
                                <w:spacing w:before="0" w:beforeAutospacing="0" w:after="0" w:afterAutospacing="0" w:line="276" w:lineRule="auto"/>
                                <w:jc w:val="center"/>
                                <w:rPr>
                                  <w:rFonts w:eastAsia="Times New Roman"/>
                                  <w:sz w:val="22"/>
                                  <w:szCs w:val="22"/>
                                </w:rPr>
                              </w:pPr>
                              <w:r>
                                <w:rPr>
                                  <w:rFonts w:eastAsia="Times New Roman"/>
                                  <w:sz w:val="22"/>
                                  <w:szCs w:val="22"/>
                                </w:rPr>
                                <w:t>Output four buttons on the student’s screen with the answers</w:t>
                              </w:r>
                            </w:p>
                            <w:p w:rsidR="00F00F7B" w:rsidRDefault="00F00F7B" w:rsidP="00F00F7B">
                              <w:pPr>
                                <w:pStyle w:val="NormalWeb"/>
                                <w:spacing w:before="0" w:beforeAutospacing="0" w:after="0" w:afterAutospacing="0" w:line="276" w:lineRule="auto"/>
                                <w:jc w:val="center"/>
                                <w:rPr>
                                  <w:rFonts w:eastAsia="Times New Roman"/>
                                  <w:sz w:val="22"/>
                                  <w:szCs w:val="22"/>
                                </w:rPr>
                              </w:pPr>
                              <w:r>
                                <w:rPr>
                                  <w:rFonts w:eastAsia="Times New Roman"/>
                                  <w:sz w:val="22"/>
                                  <w:szCs w:val="22"/>
                                </w:rPr>
                                <w:t>Student inputs/ presses on the one that is correct</w:t>
                              </w:r>
                            </w:p>
                            <w:p w:rsidR="00F00F7B" w:rsidRDefault="00F00F7B" w:rsidP="00F00F7B">
                              <w:pPr>
                                <w:pStyle w:val="NormalWeb"/>
                                <w:spacing w:before="0" w:beforeAutospacing="0" w:after="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stCxn id="33" idx="2"/>
                          <a:endCxn id="34" idx="1"/>
                        </wps:cNvCnPr>
                        <wps:spPr>
                          <a:xfrm>
                            <a:off x="1782906" y="1627667"/>
                            <a:ext cx="5250" cy="227624"/>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6" name="Flowchart: Terminator 36"/>
                        <wps:cNvSpPr/>
                        <wps:spPr>
                          <a:xfrm>
                            <a:off x="1482868" y="2864942"/>
                            <a:ext cx="609600" cy="4191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00F7B" w:rsidRDefault="00F00F7B" w:rsidP="00F00F7B">
                              <w:pPr>
                                <w:pStyle w:val="NormalWeb"/>
                                <w:spacing w:before="0" w:beforeAutospacing="0" w:after="200" w:afterAutospacing="0" w:line="276" w:lineRule="auto"/>
                                <w:jc w:val="center"/>
                              </w:pPr>
                              <w:r>
                                <w:rPr>
                                  <w:rFonts w:eastAsia="Calibri"/>
                                  <w:sz w:val="22"/>
                                  <w:szCs w:val="22"/>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a:stCxn id="34" idx="4"/>
                          <a:endCxn id="36" idx="0"/>
                        </wps:cNvCnPr>
                        <wps:spPr>
                          <a:xfrm flipH="1">
                            <a:off x="1787668" y="2646842"/>
                            <a:ext cx="488" cy="2181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12" o:spid="_x0000_s1055" editas="canvas" style="position:absolute;margin-left:234.3pt;margin-top:-43.35pt;width:278.7pt;height:258.75pt;z-index:-251654144" coordsize="35394,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width:35394;height:32861;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31" o:spid="_x0000_s1057" type="#_x0000_t116" style="position:absolute;left:14828;top:360;width:609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EJIsQA&#10;AADbAAAADwAAAGRycy9kb3ducmV2LnhtbESPQWvCQBSE7wX/w/KE3ppNLBSbugYptFQEQdsK3h7Z&#10;12ww+zZmNxr/fVcQPA4z8w0zKwbbiBN1vnasIEtSEMSl0zVXCn6+P56mIHxA1tg4JgUX8lDMRw8z&#10;zLU784ZO21CJCGGfowITQptL6UtDFn3iWuLo/bnOYoiyq6Tu8BzhtpGTNH2RFmuOCwZbejdUHra9&#10;VUC/yxVd1lXfl6/HPX+6jd2lRqnH8bB4AxFoCPfwrf2lFTxncP0Sf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RCSLEAAAA2wAAAA8AAAAAAAAAAAAAAAAAmAIAAGRycy9k&#10;b3ducmV2LnhtbFBLBQYAAAAABAAEAPUAAACJAwAAAAA=&#10;" fillcolor="white [3201]" strokecolor="black [3200]" strokeweight="2pt">
                  <v:textbox>
                    <w:txbxContent>
                      <w:p w:rsidR="00F00F7B" w:rsidRDefault="00F00F7B" w:rsidP="00F00F7B">
                        <w:pPr>
                          <w:pStyle w:val="NormalWeb"/>
                          <w:spacing w:before="0" w:beforeAutospacing="0" w:after="200" w:afterAutospacing="0" w:line="276" w:lineRule="auto"/>
                          <w:jc w:val="center"/>
                        </w:pPr>
                        <w:r>
                          <w:rPr>
                            <w:rFonts w:eastAsia="Calibri"/>
                            <w:sz w:val="22"/>
                            <w:szCs w:val="22"/>
                          </w:rPr>
                          <w:t>Start</w:t>
                        </w:r>
                      </w:p>
                    </w:txbxContent>
                  </v:textbox>
                </v:shape>
                <v:shapetype id="_x0000_t32" coordsize="21600,21600" o:spt="32" o:oned="t" path="m,l21600,21600e" filled="f">
                  <v:path arrowok="t" fillok="f" o:connecttype="none"/>
                  <o:lock v:ext="edit" shapetype="t"/>
                </v:shapetype>
                <v:shape id="Straight Arrow Connector 32" o:spid="_x0000_s1058" type="#_x0000_t32" style="position:absolute;left:17829;top:4551;width:47;height:29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T/2cMAAADbAAAADwAAAGRycy9kb3ducmV2LnhtbESPT4vCMBTE78J+h/AWvGm6/lmlGmUR&#10;FPeorujx0TzbYvNSkljrtzcLgsdhZn7DzJetqURDzpeWFXz1ExDEmdUl5wr+DuveFIQPyBory6Tg&#10;QR6Wi4/OHFNt77yjZh9yESHsU1RQhFCnUvqsIIO+b2vi6F2sMxiidLnUDu8Rbio5SJJvabDkuFBg&#10;TauCsuv+ZhS46W193uzy0WRsEtv8ytXldHwo1f1sf2YgArXhHX61t1rBcAD/X+I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E/9nDAAAA2wAAAA8AAAAAAAAAAAAA&#10;AAAAoQIAAGRycy9kb3ducmV2LnhtbFBLBQYAAAAABAAEAPkAAACRAwAAAAA=&#10;" strokecolor="black [3200]" strokeweight="2pt">
                  <v:stroke endarrow="open"/>
                </v:shape>
                <v:shapetype id="_x0000_t109" coordsize="21600,21600" o:spt="109" path="m,l,21600r21600,l21600,xe">
                  <v:stroke joinstyle="miter"/>
                  <v:path gradientshapeok="t" o:connecttype="rect"/>
                </v:shapetype>
                <v:shape id="Flowchart: Process 33" o:spid="_x0000_s1059" type="#_x0000_t109" style="position:absolute;left:3112;top:7487;width:29433;height:8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GR8YA&#10;AADbAAAADwAAAGRycy9kb3ducmV2LnhtbESPT2vCQBTE74LfYXmCl1I3mlJqdBXxDxQKiqkHj4/s&#10;M4lm34bsatJv3y0UPA4z8xtmvuxMJR7UuNKygvEoAkGcWV1yruD0vXv9AOE8ssbKMin4IQfLRb83&#10;x0Tblo/0SH0uAoRdggoK7+tESpcVZNCNbE0cvIttDPogm1zqBtsAN5WcRNG7NFhyWCiwpnVB2S29&#10;GwUy3l6mm3ZVnfO3Y/oyPcnr/uug1HDQrWYgPHX+Gf5vf2oFcQx/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GGR8YAAADbAAAADwAAAAAAAAAAAAAAAACYAgAAZHJz&#10;L2Rvd25yZXYueG1sUEsFBgAAAAAEAAQA9QAAAIsDAAAAAA==&#10;" fillcolor="white [3201]" strokecolor="black [3200]" strokeweight="2pt">
                  <v:textbox>
                    <w:txbxContent>
                      <w:p w:rsidR="00F00F7B" w:rsidRDefault="00F00F7B" w:rsidP="00F00F7B">
                        <w:pPr>
                          <w:pStyle w:val="NormalWeb"/>
                          <w:spacing w:before="0" w:beforeAutospacing="0" w:after="0" w:afterAutospacing="0" w:line="276" w:lineRule="auto"/>
                          <w:jc w:val="center"/>
                          <w:rPr>
                            <w:rFonts w:eastAsia="Calibri"/>
                            <w:sz w:val="22"/>
                            <w:szCs w:val="22"/>
                          </w:rPr>
                        </w:pPr>
                        <w:r>
                          <w:rPr>
                            <w:rFonts w:eastAsia="Calibri"/>
                            <w:sz w:val="22"/>
                            <w:szCs w:val="22"/>
                          </w:rPr>
                          <w:t>Calculate correct answer</w:t>
                        </w:r>
                      </w:p>
                      <w:p w:rsidR="00F00F7B" w:rsidRDefault="00F00F7B" w:rsidP="00F00F7B">
                        <w:pPr>
                          <w:pStyle w:val="NormalWeb"/>
                          <w:spacing w:before="0" w:beforeAutospacing="0" w:after="0" w:afterAutospacing="0" w:line="276" w:lineRule="auto"/>
                          <w:jc w:val="center"/>
                          <w:rPr>
                            <w:rFonts w:eastAsia="Calibri"/>
                            <w:sz w:val="22"/>
                            <w:szCs w:val="22"/>
                          </w:rPr>
                        </w:pPr>
                        <w:r>
                          <w:rPr>
                            <w:rFonts w:eastAsia="Calibri"/>
                            <w:sz w:val="22"/>
                            <w:szCs w:val="22"/>
                          </w:rPr>
                          <w:t>Generate 3 other random wrong answers</w:t>
                        </w:r>
                      </w:p>
                      <w:p w:rsidR="00F00F7B" w:rsidRDefault="00F00F7B" w:rsidP="00F00F7B">
                        <w:pPr>
                          <w:pStyle w:val="NormalWeb"/>
                          <w:spacing w:before="0" w:beforeAutospacing="0" w:after="0" w:afterAutospacing="0" w:line="276" w:lineRule="auto"/>
                          <w:jc w:val="center"/>
                        </w:pPr>
                        <w:r>
                          <w:t>Randomise order, so correct button is not in the same place every time</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34" o:spid="_x0000_s1060" type="#_x0000_t111" style="position:absolute;left:360;top:18552;width:35042;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x+3MMA&#10;AADbAAAADwAAAGRycy9kb3ducmV2LnhtbESPQWvCQBSE74L/YXlCb7qpsaGmriKFBvFW20tvj+wz&#10;G5J9G7JrEv99Vyj0OMzMN8zuMNlWDNT72rGC51UCgrh0uuZKwffXx/IVhA/IGlvHpOBOHg77+WyH&#10;uXYjf9JwCZWIEPY5KjAhdLmUvjRk0a9cRxy9q+sthij7Suoexwi3rVwnSSYt1hwXDHb0bqhsLjer&#10;4Hzz2da480tjmp+s2BSUtndS6mkxHd9ABJrCf/ivfdIK0g08vsQf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x+3MMAAADbAAAADwAAAAAAAAAAAAAAAACYAgAAZHJzL2Rv&#10;d25yZXYueG1sUEsFBgAAAAAEAAQA9QAAAIgDAAAAAA==&#10;" fillcolor="white [3201]" strokecolor="black [3200]" strokeweight="2pt">
                  <v:textbox>
                    <w:txbxContent>
                      <w:p w:rsidR="00F00F7B" w:rsidRDefault="00F00F7B" w:rsidP="00F00F7B">
                        <w:pPr>
                          <w:pStyle w:val="NormalWeb"/>
                          <w:spacing w:before="0" w:beforeAutospacing="0" w:after="0" w:afterAutospacing="0" w:line="276" w:lineRule="auto"/>
                          <w:jc w:val="center"/>
                          <w:rPr>
                            <w:rFonts w:eastAsia="Times New Roman"/>
                            <w:sz w:val="22"/>
                            <w:szCs w:val="22"/>
                          </w:rPr>
                        </w:pPr>
                        <w:r>
                          <w:rPr>
                            <w:rFonts w:eastAsia="Times New Roman"/>
                            <w:sz w:val="22"/>
                            <w:szCs w:val="22"/>
                          </w:rPr>
                          <w:t>Output four buttons on the student’s screen with the answers</w:t>
                        </w:r>
                      </w:p>
                      <w:p w:rsidR="00F00F7B" w:rsidRDefault="00F00F7B" w:rsidP="00F00F7B">
                        <w:pPr>
                          <w:pStyle w:val="NormalWeb"/>
                          <w:spacing w:before="0" w:beforeAutospacing="0" w:after="0" w:afterAutospacing="0" w:line="276" w:lineRule="auto"/>
                          <w:jc w:val="center"/>
                          <w:rPr>
                            <w:rFonts w:eastAsia="Times New Roman"/>
                            <w:sz w:val="22"/>
                            <w:szCs w:val="22"/>
                          </w:rPr>
                        </w:pPr>
                        <w:r>
                          <w:rPr>
                            <w:rFonts w:eastAsia="Times New Roman"/>
                            <w:sz w:val="22"/>
                            <w:szCs w:val="22"/>
                          </w:rPr>
                          <w:t>Student inputs/ presses on the one that is correct</w:t>
                        </w:r>
                      </w:p>
                      <w:p w:rsidR="00F00F7B" w:rsidRDefault="00F00F7B" w:rsidP="00F00F7B">
                        <w:pPr>
                          <w:pStyle w:val="NormalWeb"/>
                          <w:spacing w:before="0" w:beforeAutospacing="0" w:after="0" w:afterAutospacing="0" w:line="276" w:lineRule="auto"/>
                          <w:jc w:val="center"/>
                        </w:pPr>
                      </w:p>
                    </w:txbxContent>
                  </v:textbox>
                </v:shape>
                <v:shape id="Straight Arrow Connector 35" o:spid="_x0000_s1061" type="#_x0000_t32" style="position:absolute;left:17829;top:16276;width:52;height:2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SJu8IAAADbAAAADwAAAGRycy9kb3ducmV2LnhtbESPzWrCQBSF94LvMFzBXZ2k1irRUWyx&#10;4KaLRnF9yVyTkMydODPV+PZOoeDycH4+zmrTm1ZcyfnasoJ0koAgLqyuuVRwPHy9LED4gKyxtUwK&#10;7uRhsx4OVphpe+MfuuahFHGEfYYKqhC6TEpfVGTQT2xHHL2zdQZDlK6U2uEtjptWvibJuzRYcyRU&#10;2NFnRUWT/5oIadLFLP/+cGn7psOlme+0PjVKjUf9dgkiUB+e4f/2XiuYzuDvS/w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SJu8IAAADbAAAADwAAAAAAAAAAAAAA&#10;AAChAgAAZHJzL2Rvd25yZXYueG1sUEsFBgAAAAAEAAQA+QAAAJADAAAAAA==&#10;" strokecolor="black [3200]" strokeweight="2pt">
                  <v:stroke endarrow="open"/>
                </v:shape>
                <v:shape id="Flowchart: Terminator 36" o:spid="_x0000_s1062" type="#_x0000_t116" style="position:absolute;left:14828;top:28649;width:609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iRVsQA&#10;AADbAAAADwAAAGRycy9kb3ducmV2LnhtbESPQWvCQBSE7wX/w/IEb83GFkRT1yBCS0UoqG2ht0f2&#10;NRvMvk2zmxj/vVsQPA4z8w2zzAdbi55aXzlWME1SEMSF0xWXCj6Pr49zED4ga6wdk4ILechXo4cl&#10;ZtqdeU/9IZQiQthnqMCE0GRS+sKQRZ+4hjh6v661GKJsS6lbPEe4reVTms6kxYrjgsGGNoaK06Gz&#10;Cuhru6PLR9l1xeLvh9/c3n6nRqnJeFi/gAg0hHv41n7XCp5n8P8l/gC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4kVbEAAAA2wAAAA8AAAAAAAAAAAAAAAAAmAIAAGRycy9k&#10;b3ducmV2LnhtbFBLBQYAAAAABAAEAPUAAACJAwAAAAA=&#10;" fillcolor="white [3201]" strokecolor="black [3200]" strokeweight="2pt">
                  <v:textbox>
                    <w:txbxContent>
                      <w:p w:rsidR="00F00F7B" w:rsidRDefault="00F00F7B" w:rsidP="00F00F7B">
                        <w:pPr>
                          <w:pStyle w:val="NormalWeb"/>
                          <w:spacing w:before="0" w:beforeAutospacing="0" w:after="200" w:afterAutospacing="0" w:line="276" w:lineRule="auto"/>
                          <w:jc w:val="center"/>
                        </w:pPr>
                        <w:r>
                          <w:rPr>
                            <w:rFonts w:eastAsia="Calibri"/>
                            <w:sz w:val="22"/>
                            <w:szCs w:val="22"/>
                          </w:rPr>
                          <w:t>End</w:t>
                        </w:r>
                      </w:p>
                    </w:txbxContent>
                  </v:textbox>
                </v:shape>
                <v:shape id="Straight Arrow Connector 37" o:spid="_x0000_s1063" type="#_x0000_t32" style="position:absolute;left:17876;top:26468;width:5;height:21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NcQcQAAADbAAAADwAAAGRycy9kb3ducmV2LnhtbESPT2sCMRTE7wW/Q3hCbzWrbVVWo4iw&#10;pT1qLfX42Dx3FzcvS5L99+2bQqHHYWZ+w2z3g6lFR85XlhXMZwkI4tzqigsFl8/saQ3CB2SNtWVS&#10;MJKH/W7ysMVU255P1J1DISKEfYoKyhCaVEqfl2TQz2xDHL2bdQZDlK6Q2mEf4aaWiyRZSoMVx4US&#10;GzqWlN/PrVHg1m12fTsVL6tXk9juQx5v31+jUo/T4bABEWgI/+G/9rtW8LyC3y/xB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1xBxAAAANsAAAAPAAAAAAAAAAAA&#10;AAAAAKECAABkcnMvZG93bnJldi54bWxQSwUGAAAAAAQABAD5AAAAkgMAAAAA&#10;" strokecolor="black [3200]" strokeweight="2pt">
                  <v:stroke endarrow="open"/>
                </v:shape>
                <w10:wrap type="tight"/>
              </v:group>
            </w:pict>
          </mc:Fallback>
        </mc:AlternateContent>
      </w:r>
      <w:r w:rsidR="00834C2E">
        <w:rPr>
          <w:rFonts w:ascii="Times New Roman" w:hAnsi="Times New Roman" w:cs="Times New Roman"/>
          <w:b/>
          <w:sz w:val="24"/>
          <w:szCs w:val="24"/>
          <w:u w:val="single"/>
        </w:rPr>
        <w:t>Types of inputting data</w:t>
      </w:r>
    </w:p>
    <w:p w:rsidR="00834C2E" w:rsidRDefault="00F00F7B" w:rsidP="00CD28B6">
      <w:pPr>
        <w:spacing w:after="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 xml:space="preserve">Multiple </w:t>
      </w:r>
      <w:r w:rsidR="00034D73">
        <w:rPr>
          <w:rFonts w:ascii="Times New Roman" w:hAnsi="Times New Roman" w:cs="Times New Roman"/>
          <w:sz w:val="24"/>
          <w:szCs w:val="24"/>
          <w:u w:val="single"/>
        </w:rPr>
        <w:t>choices</w:t>
      </w:r>
    </w:p>
    <w:p w:rsidR="00FD29AE" w:rsidRDefault="00FD29AE" w:rsidP="00CD28B6">
      <w:pPr>
        <w:spacing w:after="0" w:line="240" w:lineRule="auto"/>
        <w:contextualSpacing/>
        <w:rPr>
          <w:rFonts w:ascii="Times New Roman" w:hAnsi="Times New Roman" w:cs="Times New Roman"/>
          <w:sz w:val="24"/>
          <w:szCs w:val="24"/>
        </w:rPr>
      </w:pPr>
    </w:p>
    <w:p w:rsidR="00FD29AE" w:rsidRDefault="00FD29AE"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START</w:t>
      </w:r>
    </w:p>
    <w:p w:rsidR="00FD29AE" w:rsidRDefault="00FD29AE"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SET ‘</w:t>
      </w:r>
      <w:r w:rsidRPr="00FD29AE">
        <w:rPr>
          <w:rFonts w:ascii="Times New Roman" w:hAnsi="Times New Roman" w:cs="Times New Roman"/>
          <w:i/>
          <w:sz w:val="24"/>
          <w:szCs w:val="24"/>
        </w:rPr>
        <w:t>Answers_list</w:t>
      </w:r>
      <w:r>
        <w:rPr>
          <w:rFonts w:ascii="Times New Roman" w:hAnsi="Times New Roman" w:cs="Times New Roman"/>
          <w:sz w:val="24"/>
          <w:szCs w:val="24"/>
        </w:rPr>
        <w:t>’ to a list of the correct answer ‘</w:t>
      </w:r>
      <w:r w:rsidRPr="00FD29AE">
        <w:rPr>
          <w:rFonts w:ascii="Times New Roman" w:hAnsi="Times New Roman" w:cs="Times New Roman"/>
          <w:i/>
          <w:sz w:val="24"/>
          <w:szCs w:val="24"/>
        </w:rPr>
        <w:t>Answer</w:t>
      </w:r>
      <w:r>
        <w:rPr>
          <w:rFonts w:ascii="Times New Roman" w:hAnsi="Times New Roman" w:cs="Times New Roman"/>
          <w:sz w:val="24"/>
          <w:szCs w:val="24"/>
        </w:rPr>
        <w:t>’ and three randomly generated numbers between 0 and the power of ten closest to ‘</w:t>
      </w:r>
      <w:r w:rsidRPr="00FD29AE">
        <w:rPr>
          <w:rFonts w:ascii="Times New Roman" w:hAnsi="Times New Roman" w:cs="Times New Roman"/>
          <w:i/>
          <w:sz w:val="24"/>
          <w:szCs w:val="24"/>
        </w:rPr>
        <w:t>answer</w:t>
      </w:r>
      <w:r>
        <w:rPr>
          <w:rFonts w:ascii="Times New Roman" w:hAnsi="Times New Roman" w:cs="Times New Roman"/>
          <w:sz w:val="24"/>
          <w:szCs w:val="24"/>
        </w:rPr>
        <w:t>’</w:t>
      </w:r>
    </w:p>
    <w:p w:rsidR="00FD29AE" w:rsidRPr="00FD29AE" w:rsidRDefault="00FD29AE"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RANDOMISE order of ‘</w:t>
      </w:r>
      <w:r>
        <w:rPr>
          <w:rFonts w:ascii="Times New Roman" w:hAnsi="Times New Roman" w:cs="Times New Roman"/>
          <w:i/>
          <w:sz w:val="24"/>
          <w:szCs w:val="24"/>
        </w:rPr>
        <w:t>Answers_list</w:t>
      </w:r>
      <w:r>
        <w:rPr>
          <w:rFonts w:ascii="Times New Roman" w:hAnsi="Times New Roman" w:cs="Times New Roman"/>
          <w:sz w:val="24"/>
          <w:szCs w:val="24"/>
        </w:rPr>
        <w:t>’</w:t>
      </w:r>
    </w:p>
    <w:p w:rsidR="00FD29AE" w:rsidRDefault="00FD29AE"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OUTPUT four buttons with text inside for each respective button</w:t>
      </w:r>
    </w:p>
    <w:p w:rsidR="00FD29AE" w:rsidRDefault="00FD29AE"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INPUT ‘</w:t>
      </w:r>
      <w:r w:rsidRPr="00FD29AE">
        <w:rPr>
          <w:rFonts w:ascii="Times New Roman" w:hAnsi="Times New Roman" w:cs="Times New Roman"/>
          <w:i/>
          <w:sz w:val="24"/>
          <w:szCs w:val="24"/>
        </w:rPr>
        <w:t>button_pressed</w:t>
      </w:r>
      <w:r>
        <w:rPr>
          <w:rFonts w:ascii="Times New Roman" w:hAnsi="Times New Roman" w:cs="Times New Roman"/>
          <w:sz w:val="24"/>
          <w:szCs w:val="24"/>
        </w:rPr>
        <w:t>’</w:t>
      </w:r>
    </w:p>
    <w:p w:rsidR="00FD29AE" w:rsidRDefault="00FD29AE"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w:t>
      </w:r>
      <w:r>
        <w:rPr>
          <w:rFonts w:ascii="Times New Roman" w:hAnsi="Times New Roman" w:cs="Times New Roman"/>
          <w:i/>
          <w:sz w:val="24"/>
          <w:szCs w:val="24"/>
        </w:rPr>
        <w:t>button_pressed</w:t>
      </w:r>
      <w:r>
        <w:rPr>
          <w:rFonts w:ascii="Times New Roman" w:hAnsi="Times New Roman" w:cs="Times New Roman"/>
          <w:sz w:val="24"/>
          <w:szCs w:val="24"/>
        </w:rPr>
        <w:t>’ value = ‘</w:t>
      </w:r>
      <w:r>
        <w:rPr>
          <w:rFonts w:ascii="Times New Roman" w:hAnsi="Times New Roman" w:cs="Times New Roman"/>
          <w:i/>
          <w:sz w:val="24"/>
          <w:szCs w:val="24"/>
        </w:rPr>
        <w:t>Answer</w:t>
      </w:r>
      <w:r>
        <w:rPr>
          <w:rFonts w:ascii="Times New Roman" w:hAnsi="Times New Roman" w:cs="Times New Roman"/>
          <w:sz w:val="24"/>
          <w:szCs w:val="24"/>
        </w:rPr>
        <w:t>’ THEN</w:t>
      </w:r>
    </w:p>
    <w:p w:rsidR="00FD29AE" w:rsidRDefault="00FD29AE" w:rsidP="00FD29A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OUTPUT “Correct”</w:t>
      </w:r>
    </w:p>
    <w:p w:rsidR="00FD29AE" w:rsidRDefault="00FD29AE" w:rsidP="00FD29A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ENDIF</w:t>
      </w:r>
    </w:p>
    <w:p w:rsidR="00FD29AE" w:rsidRDefault="00FD29AE"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w:t>
      </w:r>
    </w:p>
    <w:p w:rsidR="00FD29AE" w:rsidRDefault="00FD29AE" w:rsidP="00CD28B6">
      <w:pPr>
        <w:spacing w:after="0" w:line="240" w:lineRule="auto"/>
        <w:contextualSpacing/>
        <w:rPr>
          <w:rFonts w:ascii="Times New Roman" w:hAnsi="Times New Roman" w:cs="Times New Roman"/>
          <w:sz w:val="24"/>
          <w:szCs w:val="24"/>
        </w:rPr>
      </w:pPr>
    </w:p>
    <w:p w:rsidR="00FD29AE" w:rsidRDefault="009B075D" w:rsidP="00CD28B6">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c">
            <w:drawing>
              <wp:anchor distT="0" distB="0" distL="114300" distR="114300" simplePos="0" relativeHeight="251663360" behindDoc="1" locked="0" layoutInCell="1" allowOverlap="1" wp14:anchorId="0D5BF4FF" wp14:editId="1BD2A27F">
                <wp:simplePos x="0" y="0"/>
                <wp:positionH relativeFrom="column">
                  <wp:posOffset>3289935</wp:posOffset>
                </wp:positionH>
                <wp:positionV relativeFrom="paragraph">
                  <wp:posOffset>853440</wp:posOffset>
                </wp:positionV>
                <wp:extent cx="2981325" cy="2845435"/>
                <wp:effectExtent l="0" t="0" r="9525" b="12065"/>
                <wp:wrapTight wrapText="bothSides">
                  <wp:wrapPolygon edited="0">
                    <wp:start x="8695" y="0"/>
                    <wp:lineTo x="8281" y="2169"/>
                    <wp:lineTo x="8281" y="2748"/>
                    <wp:lineTo x="10075" y="4917"/>
                    <wp:lineTo x="0" y="4917"/>
                    <wp:lineTo x="0" y="7809"/>
                    <wp:lineTo x="4279" y="9544"/>
                    <wp:lineTo x="1104" y="12292"/>
                    <wp:lineTo x="0" y="14027"/>
                    <wp:lineTo x="0" y="16775"/>
                    <wp:lineTo x="7591" y="18799"/>
                    <wp:lineTo x="8419" y="18799"/>
                    <wp:lineTo x="8419" y="21113"/>
                    <wp:lineTo x="8695" y="21547"/>
                    <wp:lineTo x="12836" y="21547"/>
                    <wp:lineTo x="13112" y="21113"/>
                    <wp:lineTo x="13112" y="18799"/>
                    <wp:lineTo x="13940" y="18799"/>
                    <wp:lineTo x="21531" y="16775"/>
                    <wp:lineTo x="21531" y="14027"/>
                    <wp:lineTo x="17666" y="11858"/>
                    <wp:lineTo x="20565" y="9544"/>
                    <wp:lineTo x="21531" y="7664"/>
                    <wp:lineTo x="21531" y="4917"/>
                    <wp:lineTo x="11318" y="4917"/>
                    <wp:lineTo x="13250" y="2892"/>
                    <wp:lineTo x="13388" y="2603"/>
                    <wp:lineTo x="12836" y="0"/>
                    <wp:lineTo x="8695" y="0"/>
                  </wp:wrapPolygon>
                </wp:wrapTight>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Flowchart: Terminator 38"/>
                        <wps:cNvSpPr/>
                        <wps:spPr>
                          <a:xfrm>
                            <a:off x="1179074" y="36055"/>
                            <a:ext cx="609600" cy="4191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00F7B" w:rsidRDefault="00F00F7B" w:rsidP="00F00F7B">
                              <w:pPr>
                                <w:pStyle w:val="NormalWeb"/>
                                <w:spacing w:before="0" w:beforeAutospacing="0" w:after="200" w:afterAutospacing="0" w:line="276" w:lineRule="auto"/>
                                <w:jc w:val="center"/>
                              </w:pPr>
                              <w:r>
                                <w:rPr>
                                  <w:rFonts w:eastAsia="Calibri"/>
                                  <w:sz w:val="22"/>
                                  <w:szCs w:val="22"/>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a:stCxn id="38" idx="2"/>
                          <a:endCxn id="40" idx="0"/>
                        </wps:cNvCnPr>
                        <wps:spPr>
                          <a:xfrm flipH="1">
                            <a:off x="1471613" y="455155"/>
                            <a:ext cx="12261" cy="20428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40" name="Flowchart: Process 40"/>
                        <wps:cNvSpPr/>
                        <wps:spPr>
                          <a:xfrm>
                            <a:off x="0" y="659440"/>
                            <a:ext cx="2943225" cy="34659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00F7B" w:rsidRPr="00F00F7B" w:rsidRDefault="00F00F7B" w:rsidP="00F00F7B">
                              <w:pPr>
                                <w:pStyle w:val="NormalWeb"/>
                                <w:spacing w:before="0" w:beforeAutospacing="0" w:after="0" w:afterAutospacing="0" w:line="276" w:lineRule="auto"/>
                                <w:jc w:val="center"/>
                                <w:rPr>
                                  <w:rFonts w:eastAsia="Calibri"/>
                                  <w:sz w:val="22"/>
                                  <w:szCs w:val="22"/>
                                </w:rPr>
                              </w:pPr>
                              <w:r>
                                <w:rPr>
                                  <w:rFonts w:eastAsia="Calibri"/>
                                  <w:sz w:val="22"/>
                                  <w:szCs w:val="22"/>
                                </w:rPr>
                                <w:t>Calculate correct answer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Flowchart: Data 41"/>
                        <wps:cNvSpPr/>
                        <wps:spPr>
                          <a:xfrm>
                            <a:off x="168348" y="1212989"/>
                            <a:ext cx="2621451" cy="430708"/>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F00F7B" w:rsidRDefault="00F00F7B" w:rsidP="00F00F7B">
                              <w:pPr>
                                <w:pStyle w:val="NormalWeb"/>
                                <w:spacing w:before="0" w:beforeAutospacing="0" w:after="0" w:afterAutospacing="0" w:line="276" w:lineRule="auto"/>
                                <w:jc w:val="center"/>
                                <w:rPr>
                                  <w:rFonts w:eastAsia="Times New Roman"/>
                                  <w:sz w:val="22"/>
                                  <w:szCs w:val="22"/>
                                </w:rPr>
                              </w:pPr>
                              <w:r>
                                <w:rPr>
                                  <w:rFonts w:eastAsia="Times New Roman"/>
                                  <w:sz w:val="22"/>
                                  <w:szCs w:val="22"/>
                                </w:rPr>
                                <w:t>Input answer that student thinks is correct</w:t>
                              </w:r>
                            </w:p>
                            <w:p w:rsidR="00F00F7B" w:rsidRDefault="00F00F7B" w:rsidP="00F00F7B">
                              <w:pPr>
                                <w:pStyle w:val="NormalWeb"/>
                                <w:spacing w:before="0" w:beforeAutospacing="0" w:after="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40" idx="2"/>
                          <a:endCxn id="41" idx="1"/>
                        </wps:cNvCnPr>
                        <wps:spPr>
                          <a:xfrm>
                            <a:off x="1471613" y="1006033"/>
                            <a:ext cx="7461" cy="206956"/>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43" name="Flowchart: Terminator 43"/>
                        <wps:cNvSpPr/>
                        <wps:spPr>
                          <a:xfrm>
                            <a:off x="1179074" y="2426830"/>
                            <a:ext cx="609600" cy="4191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00F7B" w:rsidRDefault="00F00F7B" w:rsidP="00F00F7B">
                              <w:pPr>
                                <w:pStyle w:val="NormalWeb"/>
                                <w:spacing w:before="0" w:beforeAutospacing="0" w:after="200" w:afterAutospacing="0" w:line="276" w:lineRule="auto"/>
                                <w:jc w:val="center"/>
                              </w:pPr>
                              <w:r>
                                <w:rPr>
                                  <w:rFonts w:eastAsia="Calibri"/>
                                  <w:sz w:val="22"/>
                                  <w:szCs w:val="22"/>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41" idx="4"/>
                          <a:endCxn id="46" idx="0"/>
                        </wps:cNvCnPr>
                        <wps:spPr>
                          <a:xfrm>
                            <a:off x="1479074" y="1643697"/>
                            <a:ext cx="9904" cy="203216"/>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46" name="Flowchart: Process 46"/>
                        <wps:cNvSpPr/>
                        <wps:spPr>
                          <a:xfrm>
                            <a:off x="17683" y="1846913"/>
                            <a:ext cx="2942590" cy="3460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00F7B" w:rsidRDefault="00F00F7B" w:rsidP="00F00F7B">
                              <w:pPr>
                                <w:pStyle w:val="NormalWeb"/>
                                <w:spacing w:before="0" w:beforeAutospacing="0" w:after="0" w:afterAutospacing="0" w:line="276" w:lineRule="auto"/>
                                <w:jc w:val="center"/>
                              </w:pPr>
                              <w:r>
                                <w:rPr>
                                  <w:rFonts w:eastAsia="Calibri"/>
                                  <w:sz w:val="22"/>
                                  <w:szCs w:val="22"/>
                                </w:rPr>
                                <w:t>Check if it is valid and correct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a:stCxn id="46" idx="2"/>
                          <a:endCxn id="43" idx="0"/>
                        </wps:cNvCnPr>
                        <wps:spPr>
                          <a:xfrm flipH="1">
                            <a:off x="1483874" y="2192988"/>
                            <a:ext cx="5104" cy="233842"/>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45" o:spid="_x0000_s1064" editas="canvas" style="position:absolute;margin-left:259.05pt;margin-top:67.2pt;width:234.75pt;height:224.05pt;z-index:-251653120" coordsize="29813,28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width:29813;height:2845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38" o:spid="_x0000_s1066" type="#_x0000_t116" style="position:absolute;left:11790;top:360;width:609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ugv8IA&#10;AADbAAAADwAAAGRycy9kb3ducmV2LnhtbERPW2vCMBR+H/gfwhnsbU03YWhtlCFsOAYD6wV8OzTH&#10;pqw56ZpU23+/PAg+fnz3fDXYRlyo87VjBS9JCoK4dLrmSsF+9/E8A+EDssbGMSkYycNqOXnIMdPu&#10;ylu6FKESMYR9hgpMCG0mpS8NWfSJa4kjd3adxRBhV0nd4TWG20a+pumbtFhzbDDY0tpQ+Vv0VgEd&#10;vr5p/Kn6vpz/nfjTbe0xNUo9PQ7vCxCBhnAX39wbrWAax8Y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K6C/wgAAANsAAAAPAAAAAAAAAAAAAAAAAJgCAABkcnMvZG93&#10;bnJldi54bWxQSwUGAAAAAAQABAD1AAAAhwMAAAAA&#10;" fillcolor="white [3201]" strokecolor="black [3200]" strokeweight="2pt">
                  <v:textbox>
                    <w:txbxContent>
                      <w:p w:rsidR="00F00F7B" w:rsidRDefault="00F00F7B" w:rsidP="00F00F7B">
                        <w:pPr>
                          <w:pStyle w:val="NormalWeb"/>
                          <w:spacing w:before="0" w:beforeAutospacing="0" w:after="200" w:afterAutospacing="0" w:line="276" w:lineRule="auto"/>
                          <w:jc w:val="center"/>
                        </w:pPr>
                        <w:r>
                          <w:rPr>
                            <w:rFonts w:eastAsia="Calibri"/>
                            <w:sz w:val="22"/>
                            <w:szCs w:val="22"/>
                          </w:rPr>
                          <w:t>Start</w:t>
                        </w:r>
                      </w:p>
                    </w:txbxContent>
                  </v:textbox>
                </v:shape>
                <v:shapetype id="_x0000_t32" coordsize="21600,21600" o:spt="32" o:oned="t" path="m,l21600,21600e" filled="f">
                  <v:path arrowok="t" fillok="f" o:connecttype="none"/>
                  <o:lock v:ext="edit" shapetype="t"/>
                </v:shapetype>
                <v:shape id="Straight Arrow Connector 39" o:spid="_x0000_s1067" type="#_x0000_t32" style="position:absolute;left:14716;top:4551;width:122;height:20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BtqMQAAADbAAAADwAAAGRycy9kb3ducmV2LnhtbESPW2sCMRSE3wv+h3CEvtVs7UVdjSKC&#10;xT66Ku3jYXP2QjcnS5Jd139vCoU+DjPzDbPaDKYRPTlfW1bwPElAEOdW11wqOJ/2T3MQPiBrbCyT&#10;ght52KxHDytMtb3ykfoslCJC2KeooAqhTaX0eUUG/cS2xNErrDMYonSl1A6vEW4aOU2Sd2mw5rhQ&#10;YUu7ivKfrDMK3Lzbf38cy9fZm0ls/yl3xdflptTjeNguQQQawn/4r33QCl4W8Psl/gC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oG2oxAAAANsAAAAPAAAAAAAAAAAA&#10;AAAAAKECAABkcnMvZG93bnJldi54bWxQSwUGAAAAAAQABAD5AAAAkgMAAAAA&#10;" strokecolor="black [3200]" strokeweight="2pt">
                  <v:stroke endarrow="open"/>
                </v:shape>
                <v:shapetype id="_x0000_t109" coordsize="21600,21600" o:spt="109" path="m,l,21600r21600,l21600,xe">
                  <v:stroke joinstyle="miter"/>
                  <v:path gradientshapeok="t" o:connecttype="rect"/>
                </v:shapetype>
                <v:shape id="Flowchart: Process 40" o:spid="_x0000_s1068" type="#_x0000_t109" style="position:absolute;top:6594;width:29432;height:34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TcIA&#10;AADbAAAADwAAAGRycy9kb3ducmV2LnhtbERPTYvCMBC9C/sfwizsRdbUVWStRpFdBUFQrB48Ds3Y&#10;VptJaaKt/94cBI+P9z2dt6YUd6pdYVlBvxeBIE6tLjhTcDysvn9BOI+ssbRMCh7kYD776Ewx1rbh&#10;Pd0Tn4kQwi5GBbn3VSylS3My6Hq2Ig7c2dYGfYB1JnWNTQg3pfyJopE0WHBoyLGiv5zSa3IzCuRg&#10;eR7/N4vylA33SXd8lJftZqfU12e7mIDw1Pq3+OVeawXDsD58C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5WtNwgAAANsAAAAPAAAAAAAAAAAAAAAAAJgCAABkcnMvZG93&#10;bnJldi54bWxQSwUGAAAAAAQABAD1AAAAhwMAAAAA&#10;" fillcolor="white [3201]" strokecolor="black [3200]" strokeweight="2pt">
                  <v:textbox>
                    <w:txbxContent>
                      <w:p w:rsidR="00F00F7B" w:rsidRPr="00F00F7B" w:rsidRDefault="00F00F7B" w:rsidP="00F00F7B">
                        <w:pPr>
                          <w:pStyle w:val="NormalWeb"/>
                          <w:spacing w:before="0" w:beforeAutospacing="0" w:after="0" w:afterAutospacing="0" w:line="276" w:lineRule="auto"/>
                          <w:jc w:val="center"/>
                          <w:rPr>
                            <w:rFonts w:eastAsia="Calibri"/>
                            <w:sz w:val="22"/>
                            <w:szCs w:val="22"/>
                          </w:rPr>
                        </w:pPr>
                        <w:r>
                          <w:rPr>
                            <w:rFonts w:eastAsia="Calibri"/>
                            <w:sz w:val="22"/>
                            <w:szCs w:val="22"/>
                          </w:rPr>
                          <w:t>Calculate correct answer</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41" o:spid="_x0000_s1069" type="#_x0000_t111" style="position:absolute;left:1683;top:12129;width:26214;height:4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2uOcMA&#10;AADbAAAADwAAAGRycy9kb3ducmV2LnhtbESPwWrDMBBE74X+g9hCb42c1DGNGyWUQE3wLW4vvS3W&#10;xjK2VsZSYufvq0Chx2Fm3jDb/Wx7caXRt44VLBcJCOLa6ZYbBd9fny9vIHxA1tg7JgU38rDfPT5s&#10;Mddu4hNdq9CICGGfowITwpBL6WtDFv3CDcTRO7vRYohybKQecYpw28tVkmTSYstxweBAB0N1V12s&#10;gvLis41x5boz3U9WpAW99jdS6vlp/ngHEWgO/+G/9lErSJdw/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2uOcMAAADbAAAADwAAAAAAAAAAAAAAAACYAgAAZHJzL2Rv&#10;d25yZXYueG1sUEsFBgAAAAAEAAQA9QAAAIgDAAAAAA==&#10;" fillcolor="white [3201]" strokecolor="black [3200]" strokeweight="2pt">
                  <v:textbox>
                    <w:txbxContent>
                      <w:p w:rsidR="00F00F7B" w:rsidRDefault="00F00F7B" w:rsidP="00F00F7B">
                        <w:pPr>
                          <w:pStyle w:val="NormalWeb"/>
                          <w:spacing w:before="0" w:beforeAutospacing="0" w:after="0" w:afterAutospacing="0" w:line="276" w:lineRule="auto"/>
                          <w:jc w:val="center"/>
                          <w:rPr>
                            <w:rFonts w:eastAsia="Times New Roman"/>
                            <w:sz w:val="22"/>
                            <w:szCs w:val="22"/>
                          </w:rPr>
                        </w:pPr>
                        <w:r>
                          <w:rPr>
                            <w:rFonts w:eastAsia="Times New Roman"/>
                            <w:sz w:val="22"/>
                            <w:szCs w:val="22"/>
                          </w:rPr>
                          <w:t>Input answer that student thinks is correct</w:t>
                        </w:r>
                      </w:p>
                      <w:p w:rsidR="00F00F7B" w:rsidRDefault="00F00F7B" w:rsidP="00F00F7B">
                        <w:pPr>
                          <w:pStyle w:val="NormalWeb"/>
                          <w:spacing w:before="0" w:beforeAutospacing="0" w:after="0" w:afterAutospacing="0" w:line="276" w:lineRule="auto"/>
                          <w:jc w:val="center"/>
                        </w:pPr>
                      </w:p>
                    </w:txbxContent>
                  </v:textbox>
                </v:shape>
                <v:shape id="Straight Arrow Connector 42" o:spid="_x0000_s1070" type="#_x0000_t32" style="position:absolute;left:14716;top:10060;width:74;height:20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tissIAAADbAAAADwAAAGRycy9kb3ducmV2LnhtbESPzWrCQBSF9wXfYbiCu2YSsVWio6hU&#10;6KaLRnF9yVyTkMydODPV9O07BcHl4fx8nNVmMJ24kfONZQVZkoIgLq1uuFJwOh5eFyB8QNbYWSYF&#10;v+Rhsx69rDDX9s7fdCtCJeII+xwV1CH0uZS+rMmgT2xPHL2LdQZDlK6S2uE9jptOTtP0XRpsOBJq&#10;7GlfU9kWPyZC2mzxVnztXNbNdLi28w+tz61Sk/GwXYIINIRn+NH+1ApmU/j/En+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tissIAAADbAAAADwAAAAAAAAAAAAAA&#10;AAChAgAAZHJzL2Rvd25yZXYueG1sUEsFBgAAAAAEAAQA+QAAAJADAAAAAA==&#10;" strokecolor="black [3200]" strokeweight="2pt">
                  <v:stroke endarrow="open"/>
                </v:shape>
                <v:shape id="Flowchart: Terminator 43" o:spid="_x0000_s1071" type="#_x0000_t116" style="position:absolute;left:11790;top:24268;width:609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Bs8QA&#10;AADbAAAADwAAAGRycy9kb3ducmV2LnhtbESPW2sCMRSE3wX/QzhC3zRrW6RdjSJCS0tB8FLBt8Pm&#10;uFncnGw32Yv/vikIfRxm5htmseptKVqqfeFYwXSSgCDOnC44V3A8vI1fQPiArLF0TApu5GG1HA4W&#10;mGrX8Y7afchFhLBPUYEJoUql9Jkhi37iKuLoXVxtMURZ51LX2EW4LeVjksykxYLjgsGKNoay676x&#10;Cuj784tu27xpstefM7+7nT0lRqmHUb+egwjUh//wvf2hFTw/wd+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JQbPEAAAA2wAAAA8AAAAAAAAAAAAAAAAAmAIAAGRycy9k&#10;b3ducmV2LnhtbFBLBQYAAAAABAAEAPUAAACJAwAAAAA=&#10;" fillcolor="white [3201]" strokecolor="black [3200]" strokeweight="2pt">
                  <v:textbox>
                    <w:txbxContent>
                      <w:p w:rsidR="00F00F7B" w:rsidRDefault="00F00F7B" w:rsidP="00F00F7B">
                        <w:pPr>
                          <w:pStyle w:val="NormalWeb"/>
                          <w:spacing w:before="0" w:beforeAutospacing="0" w:after="200" w:afterAutospacing="0" w:line="276" w:lineRule="auto"/>
                          <w:jc w:val="center"/>
                        </w:pPr>
                        <w:r>
                          <w:rPr>
                            <w:rFonts w:eastAsia="Calibri"/>
                            <w:sz w:val="22"/>
                            <w:szCs w:val="22"/>
                          </w:rPr>
                          <w:t>End</w:t>
                        </w:r>
                      </w:p>
                    </w:txbxContent>
                  </v:textbox>
                </v:shape>
                <v:shape id="Straight Arrow Connector 44" o:spid="_x0000_s1072" type="#_x0000_t32" style="position:absolute;left:14790;top:16436;width:99;height:2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5fXcMAAADbAAAADwAAAGRycy9kb3ducmV2LnhtbESPzWrCQBSF90LfYbgFdzpJiVbSTKSW&#10;Cm5cGEvXl8xtEpK5E2emmr59Ryh0eTg/H6fYTmYQV3K+s6wgXSYgiGurO24UfJz3iw0IH5A1DpZJ&#10;wQ952JYPswJzbW98omsVGhFH2OeooA1hzKX0dUsG/dKOxNH7ss5giNI1Uju8xXEzyKckWUuDHUdC&#10;iyO9tVT31beJkD7drKrjzqVDpsOlf37X+rNXav44vb6ACDSF//Bf+6AVZBncv8QfI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uX13DAAAA2wAAAA8AAAAAAAAAAAAA&#10;AAAAoQIAAGRycy9kb3ducmV2LnhtbFBLBQYAAAAABAAEAPkAAACRAwAAAAA=&#10;" strokecolor="black [3200]" strokeweight="2pt">
                  <v:stroke endarrow="open"/>
                </v:shape>
                <v:shape id="Flowchart: Process 46" o:spid="_x0000_s1073" type="#_x0000_t109" style="position:absolute;left:176;top:18469;width:29426;height:3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BWosUA&#10;AADbAAAADwAAAGRycy9kb3ducmV2LnhtbESPT2vCQBTE70K/w/IKvUjdWEVq6iriHxAKitGDx0f2&#10;maRm34bsauK3d4WCx2FmfsNMZq0pxY1qV1hW0O9FIIhTqwvOFBwP689vEM4jaywtk4I7OZhN3zoT&#10;jLVteE+3xGciQNjFqCD3voqldGlOBl3PVsTBO9vaoA+yzqSusQlwU8qvKBpJgwWHhRwrWuSUXpKr&#10;USAHq/N42czLUzbcJ93xUf5tf3dKfby38x8Qnlr/Cv+3N1rBcATP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FaixQAAANsAAAAPAAAAAAAAAAAAAAAAAJgCAABkcnMv&#10;ZG93bnJldi54bWxQSwUGAAAAAAQABAD1AAAAigMAAAAA&#10;" fillcolor="white [3201]" strokecolor="black [3200]" strokeweight="2pt">
                  <v:textbox>
                    <w:txbxContent>
                      <w:p w:rsidR="00F00F7B" w:rsidRDefault="00F00F7B" w:rsidP="00F00F7B">
                        <w:pPr>
                          <w:pStyle w:val="NormalWeb"/>
                          <w:spacing w:before="0" w:beforeAutospacing="0" w:after="0" w:afterAutospacing="0" w:line="276" w:lineRule="auto"/>
                          <w:jc w:val="center"/>
                        </w:pPr>
                        <w:r>
                          <w:rPr>
                            <w:rFonts w:eastAsia="Calibri"/>
                            <w:sz w:val="22"/>
                            <w:szCs w:val="22"/>
                          </w:rPr>
                          <w:t>Check if it is valid and correct</w:t>
                        </w:r>
                      </w:p>
                    </w:txbxContent>
                  </v:textbox>
                </v:shape>
                <v:shape id="Straight Arrow Connector 47" o:spid="_x0000_s1074" type="#_x0000_t32" style="position:absolute;left:14838;top:21929;width:51;height:2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UvPMIAAADbAAAADwAAAGRycy9kb3ducmV2LnhtbESPT4vCMBTE78J+h/AWvGnqolaqURZB&#10;WY/+Q4+P5tkWm5eSxFq//WZhweMwM79hFqvO1KIl5yvLCkbDBARxbnXFhYLTcTOYgfABWWNtmRS8&#10;yMNq+dFbYKbtk/fUHkIhIoR9hgrKEJpMSp+XZNAPbUMcvZt1BkOUrpDa4TPCTS2/kmQqDVYcF0ps&#10;aF1Sfj88jAI3e2yu230xTicmse1Orm+X80up/mf3PQcRqAvv8H/7RysYp/D3Jf4A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UvPMIAAADbAAAADwAAAAAAAAAAAAAA&#10;AAChAgAAZHJzL2Rvd25yZXYueG1sUEsFBgAAAAAEAAQA+QAAAJADAAAAAA==&#10;" strokecolor="black [3200]" strokeweight="2pt">
                  <v:stroke endarrow="open"/>
                </v:shape>
                <w10:wrap type="tight"/>
              </v:group>
            </w:pict>
          </mc:Fallback>
        </mc:AlternateContent>
      </w:r>
      <w:r w:rsidR="00F00F7B">
        <w:rPr>
          <w:rFonts w:ascii="Times New Roman" w:hAnsi="Times New Roman" w:cs="Times New Roman"/>
          <w:sz w:val="24"/>
          <w:szCs w:val="24"/>
        </w:rPr>
        <w:t>An issue with multiple choice questions is that students can be lead to thinking one answer is right instinctively. For example, longer addition problems, such as 652+347, can be checked against the other answers, such as A) 997 B) 998 C) 999 D) 1000, just by adding the last digits together, 2+</w:t>
      </w:r>
      <w:r>
        <w:rPr>
          <w:rFonts w:ascii="Times New Roman" w:hAnsi="Times New Roman" w:cs="Times New Roman"/>
          <w:sz w:val="24"/>
          <w:szCs w:val="24"/>
        </w:rPr>
        <w:t>7</w:t>
      </w:r>
      <w:r w:rsidR="00F00F7B">
        <w:rPr>
          <w:rFonts w:ascii="Times New Roman" w:hAnsi="Times New Roman" w:cs="Times New Roman"/>
          <w:sz w:val="24"/>
          <w:szCs w:val="24"/>
        </w:rPr>
        <w:t>. This does not necessarily prove the student is able to do maths, but can get around doing the entire question.</w:t>
      </w:r>
    </w:p>
    <w:p w:rsidR="00FD29AE" w:rsidRDefault="00FD29AE" w:rsidP="00CD28B6">
      <w:pPr>
        <w:spacing w:after="0" w:line="240" w:lineRule="auto"/>
        <w:contextualSpacing/>
        <w:rPr>
          <w:rFonts w:ascii="Times New Roman" w:hAnsi="Times New Roman" w:cs="Times New Roman"/>
          <w:sz w:val="24"/>
          <w:szCs w:val="24"/>
        </w:rPr>
      </w:pPr>
    </w:p>
    <w:p w:rsidR="00F00F7B" w:rsidRDefault="00F00F7B" w:rsidP="00CD28B6">
      <w:pPr>
        <w:spacing w:after="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Open ended</w:t>
      </w:r>
    </w:p>
    <w:p w:rsidR="00FD29AE" w:rsidRDefault="00FD29AE" w:rsidP="00CD28B6">
      <w:pPr>
        <w:spacing w:after="0" w:line="240" w:lineRule="auto"/>
        <w:contextualSpacing/>
        <w:rPr>
          <w:rFonts w:ascii="Times New Roman" w:hAnsi="Times New Roman" w:cs="Times New Roman"/>
          <w:sz w:val="24"/>
          <w:szCs w:val="24"/>
        </w:rPr>
      </w:pPr>
    </w:p>
    <w:p w:rsidR="00FD29AE" w:rsidRDefault="00FD29AE"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START</w:t>
      </w:r>
    </w:p>
    <w:p w:rsidR="00FD29AE" w:rsidRDefault="00FD29AE"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INPUT ‘</w:t>
      </w:r>
      <w:r>
        <w:rPr>
          <w:rFonts w:ascii="Times New Roman" w:hAnsi="Times New Roman" w:cs="Times New Roman"/>
          <w:i/>
          <w:sz w:val="24"/>
          <w:szCs w:val="24"/>
        </w:rPr>
        <w:t>user_answer</w:t>
      </w:r>
      <w:r>
        <w:rPr>
          <w:rFonts w:ascii="Times New Roman" w:hAnsi="Times New Roman" w:cs="Times New Roman"/>
          <w:sz w:val="24"/>
          <w:szCs w:val="24"/>
        </w:rPr>
        <w:t>’</w:t>
      </w:r>
    </w:p>
    <w:p w:rsidR="00FD29AE" w:rsidRDefault="00FD29AE"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w:t>
      </w:r>
      <w:r>
        <w:rPr>
          <w:rFonts w:ascii="Times New Roman" w:hAnsi="Times New Roman" w:cs="Times New Roman"/>
          <w:i/>
          <w:sz w:val="24"/>
          <w:szCs w:val="24"/>
        </w:rPr>
        <w:t>user_answer</w:t>
      </w:r>
      <w:r>
        <w:rPr>
          <w:rFonts w:ascii="Times New Roman" w:hAnsi="Times New Roman" w:cs="Times New Roman"/>
          <w:sz w:val="24"/>
          <w:szCs w:val="24"/>
        </w:rPr>
        <w:t>’ = ‘</w:t>
      </w:r>
      <w:r>
        <w:rPr>
          <w:rFonts w:ascii="Times New Roman" w:hAnsi="Times New Roman" w:cs="Times New Roman"/>
          <w:i/>
          <w:sz w:val="24"/>
          <w:szCs w:val="24"/>
        </w:rPr>
        <w:t>Answer</w:t>
      </w:r>
      <w:r>
        <w:rPr>
          <w:rFonts w:ascii="Times New Roman" w:hAnsi="Times New Roman" w:cs="Times New Roman"/>
          <w:sz w:val="24"/>
          <w:szCs w:val="24"/>
        </w:rPr>
        <w:t>’ THEN</w:t>
      </w:r>
    </w:p>
    <w:p w:rsidR="00FD29AE" w:rsidRDefault="00FD29AE"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OUTPUT “Correct”</w:t>
      </w:r>
    </w:p>
    <w:p w:rsidR="00FD29AE" w:rsidRDefault="00FD29AE"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ENDIF</w:t>
      </w:r>
    </w:p>
    <w:p w:rsidR="00FD29AE" w:rsidRDefault="00FD29AE" w:rsidP="00CD28B6">
      <w:pPr>
        <w:spacing w:after="0" w:line="240" w:lineRule="auto"/>
        <w:contextualSpacing/>
        <w:rPr>
          <w:rFonts w:ascii="Times New Roman" w:hAnsi="Times New Roman" w:cs="Times New Roman"/>
          <w:sz w:val="24"/>
          <w:szCs w:val="24"/>
          <w:u w:val="single"/>
        </w:rPr>
      </w:pPr>
      <w:r>
        <w:rPr>
          <w:rFonts w:ascii="Times New Roman" w:hAnsi="Times New Roman" w:cs="Times New Roman"/>
          <w:sz w:val="24"/>
          <w:szCs w:val="24"/>
        </w:rPr>
        <w:t>END</w:t>
      </w:r>
    </w:p>
    <w:p w:rsidR="00FD29AE" w:rsidRDefault="00FD29AE" w:rsidP="00CD28B6">
      <w:pPr>
        <w:spacing w:after="0" w:line="240" w:lineRule="auto"/>
        <w:contextualSpacing/>
        <w:rPr>
          <w:rFonts w:ascii="Times New Roman" w:hAnsi="Times New Roman" w:cs="Times New Roman"/>
          <w:sz w:val="24"/>
          <w:szCs w:val="24"/>
          <w:u w:val="single"/>
        </w:rPr>
      </w:pPr>
    </w:p>
    <w:p w:rsidR="00FD29AE" w:rsidRDefault="00FD29AE" w:rsidP="00CD28B6">
      <w:pPr>
        <w:spacing w:after="0" w:line="240" w:lineRule="auto"/>
        <w:contextualSpacing/>
        <w:rPr>
          <w:rFonts w:ascii="Times New Roman" w:hAnsi="Times New Roman" w:cs="Times New Roman"/>
          <w:sz w:val="24"/>
          <w:szCs w:val="24"/>
          <w:u w:val="single"/>
        </w:rPr>
      </w:pPr>
    </w:p>
    <w:p w:rsidR="00FD29AE" w:rsidRDefault="00FD29AE" w:rsidP="00CD28B6">
      <w:pPr>
        <w:spacing w:after="0" w:line="240" w:lineRule="auto"/>
        <w:contextualSpacing/>
        <w:rPr>
          <w:rFonts w:ascii="Times New Roman" w:hAnsi="Times New Roman" w:cs="Times New Roman"/>
          <w:sz w:val="24"/>
          <w:szCs w:val="24"/>
          <w:u w:val="single"/>
        </w:rPr>
      </w:pPr>
    </w:p>
    <w:p w:rsidR="00FD29AE" w:rsidRDefault="00FD29AE" w:rsidP="00CD28B6">
      <w:pPr>
        <w:spacing w:after="0" w:line="240" w:lineRule="auto"/>
        <w:contextualSpacing/>
        <w:rPr>
          <w:rFonts w:ascii="Times New Roman" w:hAnsi="Times New Roman" w:cs="Times New Roman"/>
          <w:sz w:val="24"/>
          <w:szCs w:val="24"/>
          <w:u w:val="single"/>
        </w:rPr>
      </w:pPr>
    </w:p>
    <w:p w:rsidR="00FD29AE" w:rsidRDefault="00FD29AE" w:rsidP="00CD28B6">
      <w:pPr>
        <w:spacing w:after="0" w:line="240" w:lineRule="auto"/>
        <w:contextualSpacing/>
        <w:rPr>
          <w:rFonts w:ascii="Times New Roman" w:hAnsi="Times New Roman" w:cs="Times New Roman"/>
          <w:sz w:val="24"/>
          <w:szCs w:val="24"/>
          <w:u w:val="single"/>
        </w:rPr>
      </w:pPr>
    </w:p>
    <w:p w:rsidR="00FD29AE" w:rsidRDefault="00FD29AE" w:rsidP="00CD28B6">
      <w:pPr>
        <w:spacing w:after="0" w:line="240" w:lineRule="auto"/>
        <w:contextualSpacing/>
        <w:rPr>
          <w:rFonts w:ascii="Times New Roman" w:hAnsi="Times New Roman" w:cs="Times New Roman"/>
          <w:sz w:val="24"/>
          <w:szCs w:val="24"/>
          <w:u w:val="single"/>
        </w:rPr>
      </w:pPr>
    </w:p>
    <w:p w:rsidR="00FD29AE" w:rsidRDefault="00FD29AE" w:rsidP="00CD28B6">
      <w:pPr>
        <w:spacing w:after="0" w:line="240" w:lineRule="auto"/>
        <w:contextualSpacing/>
        <w:rPr>
          <w:rFonts w:ascii="Times New Roman" w:hAnsi="Times New Roman" w:cs="Times New Roman"/>
          <w:sz w:val="24"/>
          <w:szCs w:val="24"/>
          <w:u w:val="single"/>
        </w:rPr>
      </w:pPr>
    </w:p>
    <w:p w:rsidR="009B075D" w:rsidRDefault="009B075D" w:rsidP="00CD28B6">
      <w:pPr>
        <w:spacing w:after="0" w:line="240" w:lineRule="auto"/>
        <w:contextualSpacing/>
        <w:rPr>
          <w:rFonts w:ascii="Times New Roman" w:hAnsi="Times New Roman" w:cs="Times New Roman"/>
          <w:sz w:val="24"/>
          <w:szCs w:val="24"/>
        </w:rPr>
      </w:pPr>
    </w:p>
    <w:p w:rsidR="00F00F7B" w:rsidRDefault="009B075D"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w:t>
      </w:r>
      <w:r w:rsidR="00224840">
        <w:rPr>
          <w:rFonts w:ascii="Times New Roman" w:hAnsi="Times New Roman" w:cs="Times New Roman"/>
          <w:sz w:val="24"/>
          <w:szCs w:val="24"/>
        </w:rPr>
        <w:t>n issue with open-</w:t>
      </w:r>
      <w:r w:rsidR="00F00F7B">
        <w:rPr>
          <w:rFonts w:ascii="Times New Roman" w:hAnsi="Times New Roman" w:cs="Times New Roman"/>
          <w:sz w:val="24"/>
          <w:szCs w:val="24"/>
        </w:rPr>
        <w:t>ended questions is that there are so many possible combinations of what could be entered. For example, the question ‘If I had 3 apples and ate one, how many would be left?’ could be answered in many ways, including ‘2’, ‘two’, ‘Two’, ‘TWO’, ‘Two Apples’, ‘two apples’, ‘02’. This means each question will need to be specific, and avoid confusion of what is needed to be inputted.</w:t>
      </w:r>
    </w:p>
    <w:p w:rsidR="00FD29AE" w:rsidRDefault="00FD29AE" w:rsidP="00CD28B6">
      <w:pPr>
        <w:spacing w:after="0" w:line="240" w:lineRule="auto"/>
        <w:contextualSpacing/>
        <w:rPr>
          <w:rFonts w:ascii="Times New Roman" w:hAnsi="Times New Roman" w:cs="Times New Roman"/>
          <w:sz w:val="24"/>
          <w:szCs w:val="24"/>
          <w:u w:val="single"/>
        </w:rPr>
      </w:pPr>
    </w:p>
    <w:p w:rsidR="00FD29AE" w:rsidRDefault="00FD29AE" w:rsidP="00CD28B6">
      <w:pPr>
        <w:spacing w:after="0" w:line="240" w:lineRule="auto"/>
        <w:contextualSpacing/>
        <w:rPr>
          <w:rFonts w:ascii="Times New Roman" w:hAnsi="Times New Roman" w:cs="Times New Roman"/>
          <w:sz w:val="24"/>
          <w:szCs w:val="24"/>
          <w:u w:val="single"/>
        </w:rPr>
      </w:pPr>
    </w:p>
    <w:p w:rsidR="00FD29AE" w:rsidRDefault="00FD29AE" w:rsidP="00CD28B6">
      <w:pPr>
        <w:spacing w:after="0" w:line="240" w:lineRule="auto"/>
        <w:contextualSpacing/>
        <w:rPr>
          <w:rFonts w:ascii="Times New Roman" w:hAnsi="Times New Roman" w:cs="Times New Roman"/>
          <w:sz w:val="24"/>
          <w:szCs w:val="24"/>
          <w:u w:val="single"/>
        </w:rPr>
      </w:pPr>
    </w:p>
    <w:p w:rsidR="00FD29AE" w:rsidRDefault="00FD29AE" w:rsidP="00CD28B6">
      <w:pPr>
        <w:spacing w:after="0" w:line="240" w:lineRule="auto"/>
        <w:contextualSpacing/>
        <w:rPr>
          <w:rFonts w:ascii="Times New Roman" w:hAnsi="Times New Roman" w:cs="Times New Roman"/>
          <w:sz w:val="24"/>
          <w:szCs w:val="24"/>
          <w:u w:val="single"/>
        </w:rPr>
      </w:pPr>
    </w:p>
    <w:p w:rsidR="00FD29AE" w:rsidRDefault="00FD29AE" w:rsidP="00CD28B6">
      <w:pPr>
        <w:spacing w:after="0" w:line="240" w:lineRule="auto"/>
        <w:contextualSpacing/>
        <w:rPr>
          <w:rFonts w:ascii="Times New Roman" w:hAnsi="Times New Roman" w:cs="Times New Roman"/>
          <w:sz w:val="24"/>
          <w:szCs w:val="24"/>
          <w:u w:val="single"/>
        </w:rPr>
      </w:pPr>
    </w:p>
    <w:p w:rsidR="00FD29AE" w:rsidRDefault="00FD29AE" w:rsidP="00CD28B6">
      <w:pPr>
        <w:spacing w:after="0" w:line="240" w:lineRule="auto"/>
        <w:contextualSpacing/>
        <w:rPr>
          <w:rFonts w:ascii="Times New Roman" w:hAnsi="Times New Roman" w:cs="Times New Roman"/>
          <w:sz w:val="24"/>
          <w:szCs w:val="24"/>
          <w:u w:val="single"/>
        </w:rPr>
      </w:pPr>
    </w:p>
    <w:p w:rsidR="00034D73" w:rsidRDefault="00A113E6" w:rsidP="00CD28B6">
      <w:pPr>
        <w:spacing w:after="0" w:line="240" w:lineRule="auto"/>
        <w:contextualSpacing/>
        <w:rPr>
          <w:rFonts w:ascii="Times New Roman" w:hAnsi="Times New Roman" w:cs="Times New Roman"/>
          <w:sz w:val="24"/>
          <w:szCs w:val="24"/>
          <w:u w:val="single"/>
        </w:rPr>
      </w:pPr>
      <w:r>
        <w:rPr>
          <w:rFonts w:ascii="Times New Roman" w:hAnsi="Times New Roman" w:cs="Times New Roman"/>
          <w:noProof/>
          <w:sz w:val="24"/>
          <w:szCs w:val="24"/>
          <w:lang w:eastAsia="en-GB"/>
        </w:rPr>
        <w:lastRenderedPageBreak/>
        <mc:AlternateContent>
          <mc:Choice Requires="wpc">
            <w:drawing>
              <wp:anchor distT="0" distB="0" distL="114300" distR="114300" simplePos="0" relativeHeight="251664384" behindDoc="1" locked="0" layoutInCell="1" allowOverlap="1" wp14:anchorId="49007DFA" wp14:editId="32EDB47E">
                <wp:simplePos x="0" y="0"/>
                <wp:positionH relativeFrom="column">
                  <wp:posOffset>2189480</wp:posOffset>
                </wp:positionH>
                <wp:positionV relativeFrom="paragraph">
                  <wp:posOffset>61595</wp:posOffset>
                </wp:positionV>
                <wp:extent cx="4400550" cy="3038475"/>
                <wp:effectExtent l="0" t="0" r="19050" b="9525"/>
                <wp:wrapTight wrapText="bothSides">
                  <wp:wrapPolygon edited="0">
                    <wp:start x="9538" y="0"/>
                    <wp:lineTo x="9257" y="2031"/>
                    <wp:lineTo x="9257" y="2708"/>
                    <wp:lineTo x="10473" y="4604"/>
                    <wp:lineTo x="3834" y="4604"/>
                    <wp:lineTo x="3460" y="4740"/>
                    <wp:lineTo x="3460" y="7313"/>
                    <wp:lineTo x="8977" y="8938"/>
                    <wp:lineTo x="4582" y="9209"/>
                    <wp:lineTo x="1590" y="9886"/>
                    <wp:lineTo x="1590" y="11105"/>
                    <wp:lineTo x="0" y="12324"/>
                    <wp:lineTo x="281" y="12459"/>
                    <wp:lineTo x="10660" y="13271"/>
                    <wp:lineTo x="3834" y="14084"/>
                    <wp:lineTo x="3460" y="14219"/>
                    <wp:lineTo x="3460" y="16792"/>
                    <wp:lineTo x="6358" y="17605"/>
                    <wp:lineTo x="10660" y="17605"/>
                    <wp:lineTo x="9631" y="18418"/>
                    <wp:lineTo x="9164" y="19095"/>
                    <wp:lineTo x="9351" y="21532"/>
                    <wp:lineTo x="9444" y="21532"/>
                    <wp:lineTo x="12249" y="21532"/>
                    <wp:lineTo x="12343" y="21532"/>
                    <wp:lineTo x="12623" y="19366"/>
                    <wp:lineTo x="12062" y="18418"/>
                    <wp:lineTo x="11127" y="17605"/>
                    <wp:lineTo x="15055" y="17605"/>
                    <wp:lineTo x="18421" y="16657"/>
                    <wp:lineTo x="18514" y="14219"/>
                    <wp:lineTo x="17486" y="13949"/>
                    <wp:lineTo x="11127" y="13271"/>
                    <wp:lineTo x="14119" y="13271"/>
                    <wp:lineTo x="19543" y="11917"/>
                    <wp:lineTo x="19449" y="11105"/>
                    <wp:lineTo x="21600" y="9615"/>
                    <wp:lineTo x="21600" y="9209"/>
                    <wp:lineTo x="12904" y="8938"/>
                    <wp:lineTo x="18327" y="7313"/>
                    <wp:lineTo x="18514" y="4740"/>
                    <wp:lineTo x="17860" y="4604"/>
                    <wp:lineTo x="11408" y="4604"/>
                    <wp:lineTo x="12717" y="2438"/>
                    <wp:lineTo x="12343" y="0"/>
                    <wp:lineTo x="9538" y="0"/>
                  </wp:wrapPolygon>
                </wp:wrapTight>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Flowchart: Terminator 48"/>
                        <wps:cNvSpPr/>
                        <wps:spPr>
                          <a:xfrm>
                            <a:off x="1921996" y="36014"/>
                            <a:ext cx="609600" cy="4191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034D73" w:rsidRDefault="00034D73" w:rsidP="00034D73">
                              <w:pPr>
                                <w:pStyle w:val="NormalWeb"/>
                                <w:spacing w:before="0" w:beforeAutospacing="0" w:after="200" w:afterAutospacing="0" w:line="276" w:lineRule="auto"/>
                                <w:jc w:val="center"/>
                              </w:pPr>
                              <w:r>
                                <w:rPr>
                                  <w:rFonts w:eastAsia="Calibri"/>
                                  <w:sz w:val="22"/>
                                  <w:szCs w:val="22"/>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stCxn id="48" idx="2"/>
                          <a:endCxn id="50" idx="0"/>
                        </wps:cNvCnPr>
                        <wps:spPr>
                          <a:xfrm flipH="1">
                            <a:off x="2221987" y="455114"/>
                            <a:ext cx="4809" cy="21746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50" name="Flowchart: Process 50"/>
                        <wps:cNvSpPr/>
                        <wps:spPr>
                          <a:xfrm>
                            <a:off x="750374" y="672579"/>
                            <a:ext cx="2943225" cy="34659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34D73" w:rsidRPr="00F00F7B" w:rsidRDefault="00034D73" w:rsidP="00034D73">
                              <w:pPr>
                                <w:pStyle w:val="NormalWeb"/>
                                <w:spacing w:before="0" w:beforeAutospacing="0" w:after="0" w:afterAutospacing="0" w:line="276" w:lineRule="auto"/>
                                <w:jc w:val="center"/>
                                <w:rPr>
                                  <w:rFonts w:eastAsia="Calibri"/>
                                  <w:sz w:val="22"/>
                                  <w:szCs w:val="22"/>
                                </w:rPr>
                              </w:pPr>
                              <w:r>
                                <w:rPr>
                                  <w:rFonts w:eastAsia="Calibri"/>
                                  <w:sz w:val="22"/>
                                  <w:szCs w:val="22"/>
                                </w:rPr>
                                <w:t>Calculate correct answer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Flowchart: Data 51"/>
                        <wps:cNvSpPr/>
                        <wps:spPr>
                          <a:xfrm>
                            <a:off x="35999" y="1307208"/>
                            <a:ext cx="4363527" cy="435826"/>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034D73" w:rsidRDefault="00034D73" w:rsidP="00034D73">
                              <w:pPr>
                                <w:pStyle w:val="NormalWeb"/>
                                <w:spacing w:before="0" w:beforeAutospacing="0" w:after="0" w:afterAutospacing="0" w:line="276" w:lineRule="auto"/>
                                <w:jc w:val="center"/>
                                <w:rPr>
                                  <w:rFonts w:eastAsia="Times New Roman"/>
                                  <w:sz w:val="22"/>
                                  <w:szCs w:val="22"/>
                                </w:rPr>
                              </w:pPr>
                              <w:r>
                                <w:rPr>
                                  <w:rFonts w:eastAsia="Times New Roman"/>
                                  <w:sz w:val="22"/>
                                  <w:szCs w:val="22"/>
                                </w:rPr>
                                <w:t>Output ‘Is NUMBER the correct answer?’</w:t>
                              </w:r>
                            </w:p>
                            <w:p w:rsidR="00034D73" w:rsidRDefault="00034D73" w:rsidP="00034D73">
                              <w:pPr>
                                <w:pStyle w:val="NormalWeb"/>
                                <w:spacing w:before="0" w:beforeAutospacing="0" w:after="0" w:afterAutospacing="0" w:line="276" w:lineRule="auto"/>
                                <w:jc w:val="center"/>
                                <w:rPr>
                                  <w:rFonts w:eastAsia="Times New Roman"/>
                                  <w:sz w:val="22"/>
                                  <w:szCs w:val="22"/>
                                </w:rPr>
                              </w:pPr>
                              <w:r>
                                <w:rPr>
                                  <w:rFonts w:eastAsia="Times New Roman"/>
                                  <w:sz w:val="22"/>
                                  <w:szCs w:val="22"/>
                                </w:rPr>
                                <w:t>Input True or False (buttons)</w:t>
                              </w:r>
                            </w:p>
                            <w:p w:rsidR="00034D73" w:rsidRDefault="00034D73" w:rsidP="00034D73">
                              <w:pPr>
                                <w:pStyle w:val="NormalWeb"/>
                                <w:spacing w:before="0" w:beforeAutospacing="0" w:after="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stCxn id="50" idx="2"/>
                          <a:endCxn id="51" idx="1"/>
                        </wps:cNvCnPr>
                        <wps:spPr>
                          <a:xfrm flipH="1">
                            <a:off x="2217763" y="1019172"/>
                            <a:ext cx="4224" cy="288036"/>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53" name="Flowchart: Terminator 53"/>
                        <wps:cNvSpPr/>
                        <wps:spPr>
                          <a:xfrm>
                            <a:off x="1912471" y="2617289"/>
                            <a:ext cx="609600" cy="4191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034D73" w:rsidRDefault="00034D73" w:rsidP="00034D73">
                              <w:pPr>
                                <w:pStyle w:val="NormalWeb"/>
                                <w:spacing w:before="0" w:beforeAutospacing="0" w:after="200" w:afterAutospacing="0" w:line="276" w:lineRule="auto"/>
                                <w:jc w:val="center"/>
                              </w:pPr>
                              <w:r>
                                <w:rPr>
                                  <w:rFonts w:eastAsia="Calibri"/>
                                  <w:sz w:val="22"/>
                                  <w:szCs w:val="22"/>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51" idx="4"/>
                          <a:endCxn id="55" idx="0"/>
                        </wps:cNvCnPr>
                        <wps:spPr>
                          <a:xfrm>
                            <a:off x="2217763" y="1743034"/>
                            <a:ext cx="2539" cy="256239"/>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55" name="Flowchart: Process 55"/>
                        <wps:cNvSpPr/>
                        <wps:spPr>
                          <a:xfrm>
                            <a:off x="749007" y="1999273"/>
                            <a:ext cx="2942590" cy="3460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34D73" w:rsidRDefault="00034D73" w:rsidP="00034D73">
                              <w:pPr>
                                <w:pStyle w:val="NormalWeb"/>
                                <w:spacing w:before="0" w:beforeAutospacing="0" w:after="0" w:afterAutospacing="0" w:line="276" w:lineRule="auto"/>
                                <w:jc w:val="center"/>
                              </w:pPr>
                              <w:r>
                                <w:rPr>
                                  <w:rFonts w:eastAsia="Calibri"/>
                                  <w:sz w:val="22"/>
                                  <w:szCs w:val="22"/>
                                </w:rPr>
                                <w:t>Check if it is correct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55" idx="2"/>
                          <a:endCxn id="53" idx="0"/>
                        </wps:cNvCnPr>
                        <wps:spPr>
                          <a:xfrm flipH="1">
                            <a:off x="2217271" y="2345348"/>
                            <a:ext cx="3031" cy="271941"/>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57" o:spid="_x0000_s1075" editas="canvas" style="position:absolute;margin-left:172.4pt;margin-top:4.85pt;width:346.5pt;height:239.25pt;z-index:-251652096" coordsize="44005,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">
                <v:shape id="_x0000_s1076" type="#_x0000_t75" style="position:absolute;width:44005;height:30384;visibility:visible;mso-wrap-style:square">
                  <v:fill o:detectmouseclick="t"/>
                  <v:path o:connecttype="none"/>
                </v:shape>
                <v:shape id="Flowchart: Terminator 48" o:spid="_x0000_s1077" type="#_x0000_t116" style="position:absolute;left:19219;top:360;width:609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TwsIA&#10;AADbAAAADwAAAGRycy9kb3ducmV2LnhtbERPW2vCMBR+H/gfwhnsbU03ZGhtlCFsOAYD6wV8OzTH&#10;pqw56ZpU23+/PAg+fnz3fDXYRlyo87VjBS9JCoK4dLrmSsF+9/E8A+EDssbGMSkYycNqOXnIMdPu&#10;ylu6FKESMYR9hgpMCG0mpS8NWfSJa4kjd3adxRBhV0nd4TWG20a+pumbtFhzbDDY0tpQ+Vv0VgEd&#10;vr5p/Kn6vpz/nfjTbe0xNUo9PQ7vCxCBhnAX39wbrWAax8Y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dPCwgAAANsAAAAPAAAAAAAAAAAAAAAAAJgCAABkcnMvZG93&#10;bnJldi54bWxQSwUGAAAAAAQABAD1AAAAhwMAAAAA&#10;" fillcolor="white [3201]" strokecolor="black [3200]" strokeweight="2pt">
                  <v:textbox>
                    <w:txbxContent>
                      <w:p w:rsidR="00034D73" w:rsidRDefault="00034D73" w:rsidP="00034D73">
                        <w:pPr>
                          <w:pStyle w:val="NormalWeb"/>
                          <w:spacing w:before="0" w:beforeAutospacing="0" w:after="200" w:afterAutospacing="0" w:line="276" w:lineRule="auto"/>
                          <w:jc w:val="center"/>
                        </w:pPr>
                        <w:r>
                          <w:rPr>
                            <w:rFonts w:eastAsia="Calibri"/>
                            <w:sz w:val="22"/>
                            <w:szCs w:val="22"/>
                          </w:rPr>
                          <w:t>Start</w:t>
                        </w:r>
                      </w:p>
                    </w:txbxContent>
                  </v:textbox>
                </v:shape>
                <v:shape id="Straight Arrow Connector 49" o:spid="_x0000_s1078" type="#_x0000_t32" style="position:absolute;left:22219;top:4551;width:48;height:21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Ye1cQAAADbAAAADwAAAGRycy9kb3ducmV2LnhtbESPT2vCQBTE7wW/w/KE3urGkrYaXUWE&#10;lHrUttTjI/tMgtm3YXfNn2/fFQo9DjPzG2a9HUwjOnK+tqxgPktAEBdW11wq+PrMnxYgfEDW2Fgm&#10;BSN52G4mD2vMtO35SN0plCJC2GeooAqhzaT0RUUG/cy2xNG7WGcwROlKqR32EW4a+Zwkr9JgzXGh&#10;wpb2FRXX080ocItbfn4/lunbi0lsd5D7y8/3qNTjdNitQAQawn/4r/2hFaRLuH+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ph7VxAAAANsAAAAPAAAAAAAAAAAA&#10;AAAAAKECAABkcnMvZG93bnJldi54bWxQSwUGAAAAAAQABAD5AAAAkgMAAAAA&#10;" strokecolor="black [3200]" strokeweight="2pt">
                  <v:stroke endarrow="open"/>
                </v:shape>
                <v:shape id="Flowchart: Process 50" o:spid="_x0000_s1079" type="#_x0000_t109" style="position:absolute;left:7503;top:6725;width:29432;height:34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9kMIA&#10;AADbAAAADwAAAGRycy9kb3ducmV2LnhtbERPTWvCQBC9F/wPywheRDe1KhpdRbQFQVCMHjwO2TGJ&#10;zc6G7Nak/757EHp8vO/lujWleFLtCssK3ocRCOLU6oIzBdfL12AGwnlkjaVlUvBLDtarztsSY20b&#10;PtMz8ZkIIexiVJB7X8VSujQng25oK+LA3W1t0AdYZ1LX2IRwU8pRFE2lwYJDQ44VbXNKv5Mfo0B+&#10;fN7nu2ZT3rLxOenPr/JxPJyU6nXbzQKEp9b/i1/uvV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PP2QwgAAANsAAAAPAAAAAAAAAAAAAAAAAJgCAABkcnMvZG93&#10;bnJldi54bWxQSwUGAAAAAAQABAD1AAAAhwMAAAAA&#10;" fillcolor="white [3201]" strokecolor="black [3200]" strokeweight="2pt">
                  <v:textbox>
                    <w:txbxContent>
                      <w:p w:rsidR="00034D73" w:rsidRPr="00F00F7B" w:rsidRDefault="00034D73" w:rsidP="00034D73">
                        <w:pPr>
                          <w:pStyle w:val="NormalWeb"/>
                          <w:spacing w:before="0" w:beforeAutospacing="0" w:after="0" w:afterAutospacing="0" w:line="276" w:lineRule="auto"/>
                          <w:jc w:val="center"/>
                          <w:rPr>
                            <w:rFonts w:eastAsia="Calibri"/>
                            <w:sz w:val="22"/>
                            <w:szCs w:val="22"/>
                          </w:rPr>
                        </w:pPr>
                        <w:r>
                          <w:rPr>
                            <w:rFonts w:eastAsia="Calibri"/>
                            <w:sz w:val="22"/>
                            <w:szCs w:val="22"/>
                          </w:rPr>
                          <w:t>Calculate correct answer</w:t>
                        </w:r>
                      </w:p>
                    </w:txbxContent>
                  </v:textbox>
                </v:shape>
                <v:shape id="Flowchart: Data 51" o:spid="_x0000_s1080" type="#_x0000_t111" style="position:absolute;left:359;top:13072;width:43636;height:4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Q45MEA&#10;AADbAAAADwAAAGRycy9kb3ducmV2LnhtbESPQYvCMBSE74L/ITzBm6aua9FqFFlQFm+6e/H2aJ5N&#10;afNSmqj13xtB8DjMzDfMatPZWtyo9aVjBZNxAoI4d7rkQsH/3240B+EDssbaMSl4kIfNut9bYabd&#10;nY90O4VCRAj7DBWYEJpMSp8bsujHriGO3sW1FkOUbSF1i/cIt7X8SpJUWiw5Lhhs6MdQXp2uVsHh&#10;6tOFcYdZZapzuv/e07R+kFLDQbddggjUhU/43f7VCmYTeH2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UOOTBAAAA2wAAAA8AAAAAAAAAAAAAAAAAmAIAAGRycy9kb3du&#10;cmV2LnhtbFBLBQYAAAAABAAEAPUAAACGAwAAAAA=&#10;" fillcolor="white [3201]" strokecolor="black [3200]" strokeweight="2pt">
                  <v:textbox>
                    <w:txbxContent>
                      <w:p w:rsidR="00034D73" w:rsidRDefault="00034D73" w:rsidP="00034D73">
                        <w:pPr>
                          <w:pStyle w:val="NormalWeb"/>
                          <w:spacing w:before="0" w:beforeAutospacing="0" w:after="0" w:afterAutospacing="0" w:line="276" w:lineRule="auto"/>
                          <w:jc w:val="center"/>
                          <w:rPr>
                            <w:rFonts w:eastAsia="Times New Roman"/>
                            <w:sz w:val="22"/>
                            <w:szCs w:val="22"/>
                          </w:rPr>
                        </w:pPr>
                        <w:r>
                          <w:rPr>
                            <w:rFonts w:eastAsia="Times New Roman"/>
                            <w:sz w:val="22"/>
                            <w:szCs w:val="22"/>
                          </w:rPr>
                          <w:t>Output ‘Is NUMBER the correct answer?’</w:t>
                        </w:r>
                      </w:p>
                      <w:p w:rsidR="00034D73" w:rsidRDefault="00034D73" w:rsidP="00034D73">
                        <w:pPr>
                          <w:pStyle w:val="NormalWeb"/>
                          <w:spacing w:before="0" w:beforeAutospacing="0" w:after="0" w:afterAutospacing="0" w:line="276" w:lineRule="auto"/>
                          <w:jc w:val="center"/>
                          <w:rPr>
                            <w:rFonts w:eastAsia="Times New Roman"/>
                            <w:sz w:val="22"/>
                            <w:szCs w:val="22"/>
                          </w:rPr>
                        </w:pPr>
                        <w:r>
                          <w:rPr>
                            <w:rFonts w:eastAsia="Times New Roman"/>
                            <w:sz w:val="22"/>
                            <w:szCs w:val="22"/>
                          </w:rPr>
                          <w:t>Input True or False (buttons)</w:t>
                        </w:r>
                      </w:p>
                      <w:p w:rsidR="00034D73" w:rsidRDefault="00034D73" w:rsidP="00034D73">
                        <w:pPr>
                          <w:pStyle w:val="NormalWeb"/>
                          <w:spacing w:before="0" w:beforeAutospacing="0" w:after="0" w:afterAutospacing="0" w:line="276" w:lineRule="auto"/>
                          <w:jc w:val="center"/>
                        </w:pPr>
                      </w:p>
                    </w:txbxContent>
                  </v:textbox>
                </v:shape>
                <v:shape id="Straight Arrow Connector 52" o:spid="_x0000_s1081" type="#_x0000_t32" style="position:absolute;left:22177;top:10191;width:42;height:28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saecIAAADbAAAADwAAAGRycy9kb3ducmV2LnhtbESPT4vCMBTE7wv7HcJb8LZNV9SVapRF&#10;UPTon0WPj+bZFpuXksRav70RBI/DzPyGmc47U4uWnK8sK/hJUhDEudUVFwoO++X3GIQPyBpry6Tg&#10;Th7ms8+PKWba3nhL7S4UIkLYZ6igDKHJpPR5SQZ9Yhvi6J2tMxiidIXUDm8RbmrZT9ORNFhxXCix&#10;oUVJ+WV3NQrc+Lo8rbbF4HdoUttu5OJ8/L8r1fvq/iYgAnXhHX6111rBsA/PL/E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tsaecIAAADbAAAADwAAAAAAAAAAAAAA&#10;AAChAgAAZHJzL2Rvd25yZXYueG1sUEsFBgAAAAAEAAQA+QAAAJADAAAAAA==&#10;" strokecolor="black [3200]" strokeweight="2pt">
                  <v:stroke endarrow="open"/>
                </v:shape>
                <v:shape id="Flowchart: Terminator 53" o:spid="_x0000_s1082" type="#_x0000_t116" style="position:absolute;left:19124;top:26172;width:609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DXbsQA&#10;AADbAAAADwAAAGRycy9kb3ducmV2LnhtbESPW2sCMRSE3wX/QzhC3zRrS6VdjSJCS0tB8FLBt8Pm&#10;uFncnGw32Yv/vikIfRxm5htmseptKVqqfeFYwXSSgCDOnC44V3A8vI1fQPiArLF0TApu5GG1HA4W&#10;mGrX8Y7afchFhLBPUYEJoUql9Jkhi37iKuLoXVxtMURZ51LX2EW4LeVjksykxYLjgsGKNoay676x&#10;Cuj784tu27xpstefM7+7nT0lRqmHUb+egwjUh//wvf2hFTw/wd+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Q127EAAAA2wAAAA8AAAAAAAAAAAAAAAAAmAIAAGRycy9k&#10;b3ducmV2LnhtbFBLBQYAAAAABAAEAPUAAACJAwAAAAA=&#10;" fillcolor="white [3201]" strokecolor="black [3200]" strokeweight="2pt">
                  <v:textbox>
                    <w:txbxContent>
                      <w:p w:rsidR="00034D73" w:rsidRDefault="00034D73" w:rsidP="00034D73">
                        <w:pPr>
                          <w:pStyle w:val="NormalWeb"/>
                          <w:spacing w:before="0" w:beforeAutospacing="0" w:after="200" w:afterAutospacing="0" w:line="276" w:lineRule="auto"/>
                          <w:jc w:val="center"/>
                        </w:pPr>
                        <w:r>
                          <w:rPr>
                            <w:rFonts w:eastAsia="Calibri"/>
                            <w:sz w:val="22"/>
                            <w:szCs w:val="22"/>
                          </w:rPr>
                          <w:t>End</w:t>
                        </w:r>
                      </w:p>
                    </w:txbxContent>
                  </v:textbox>
                </v:shape>
                <v:shape id="Straight Arrow Connector 54" o:spid="_x0000_s1083" type="#_x0000_t32" style="position:absolute;left:22177;top:17430;width:26;height:2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fJgMIAAADbAAAADwAAAGRycy9kb3ducmV2LnhtbESPS2vCQBSF90L/w3AL3ZlJxBfRUWqp&#10;4KYLY+n6krkmIZk76cxU4793CoLLw3l8nPV2MJ24kPONZQVZkoIgLq1uuFLwfdqPlyB8QNbYWSYF&#10;N/Kw3byM1phre+UjXYpQiTjCPkcFdQh9LqUvazLoE9sTR+9sncEQpaukdniN46aTkzSdS4MNR0KN&#10;PX3UVLbFn4mQNlvOiq+dy7qpDr/t4lPrn1apt9fhfQUi0BCe4Uf7oBXMpvD/Jf4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nfJgMIAAADbAAAADwAAAAAAAAAAAAAA&#10;AAChAgAAZHJzL2Rvd25yZXYueG1sUEsFBgAAAAAEAAQA+QAAAJADAAAAAA==&#10;" strokecolor="black [3200]" strokeweight="2pt">
                  <v:stroke endarrow="open"/>
                </v:shape>
                <v:shape id="Flowchart: Process 55" o:spid="_x0000_s1084" type="#_x0000_t109" style="position:absolute;left:7490;top:19992;width:29425;height:3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eCMYA&#10;AADbAAAADwAAAGRycy9kb3ducmV2LnhtbESPQWvCQBSE70L/w/IKvYjZ1FYxqauItSAIFaMHj4/s&#10;M0mbfRuyq0n/fVco9DjMzDfMfNmbWtyodZVlBc9RDII4t7riQsHp+DGagXAeWWNtmRT8kIPl4mEw&#10;x1Tbjg90y3whAoRdigpK75tUSpeXZNBFtiEO3sW2Bn2QbSF1i12Am1qO43gqDVYcFkpsaF1S/p1d&#10;jQL5srkk792qPhevh2yYnOTX526v1NNjv3oD4an3/+G/9lYrmEzg/iX8A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teCMYAAADbAAAADwAAAAAAAAAAAAAAAACYAgAAZHJz&#10;L2Rvd25yZXYueG1sUEsFBgAAAAAEAAQA9QAAAIsDAAAAAA==&#10;" fillcolor="white [3201]" strokecolor="black [3200]" strokeweight="2pt">
                  <v:textbox>
                    <w:txbxContent>
                      <w:p w:rsidR="00034D73" w:rsidRDefault="00034D73" w:rsidP="00034D73">
                        <w:pPr>
                          <w:pStyle w:val="NormalWeb"/>
                          <w:spacing w:before="0" w:beforeAutospacing="0" w:after="0" w:afterAutospacing="0" w:line="276" w:lineRule="auto"/>
                          <w:jc w:val="center"/>
                        </w:pPr>
                        <w:r>
                          <w:rPr>
                            <w:rFonts w:eastAsia="Calibri"/>
                            <w:sz w:val="22"/>
                            <w:szCs w:val="22"/>
                          </w:rPr>
                          <w:t>Check if it is correct</w:t>
                        </w:r>
                      </w:p>
                    </w:txbxContent>
                  </v:textbox>
                </v:shape>
                <v:shape id="Straight Arrow Connector 56" o:spid="_x0000_s1085" type="#_x0000_t32" style="position:absolute;left:22172;top:23453;width:31;height:27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AcesQAAADbAAAADwAAAGRycy9kb3ducmV2LnhtbESPS2vDMBCE74X+B7GF3Gq5JUmDE8UU&#10;Q0p6zKO0x8Xa2CbWykiKH/8+KhR6HGbmG2aTj6YVPTnfWFbwkqQgiEurG64UnE+75xUIH5A1tpZJ&#10;wUQe8u3jwwYzbQc+UH8MlYgQ9hkqqEPoMil9WZNBn9iOOHoX6wyGKF0ltcMhwk0rX9N0KQ02HBdq&#10;7Kioqbweb0aBW912Px+Hav62MKntP2Vx+f6alJo9je9rEIHG8B/+a++1gsUSfr/EHy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4Bx6xAAAANsAAAAPAAAAAAAAAAAA&#10;AAAAAKECAABkcnMvZG93bnJldi54bWxQSwUGAAAAAAQABAD5AAAAkgMAAAAA&#10;" strokecolor="black [3200]" strokeweight="2pt">
                  <v:stroke endarrow="open"/>
                </v:shape>
                <w10:wrap type="tight"/>
              </v:group>
            </w:pict>
          </mc:Fallback>
        </mc:AlternateContent>
      </w:r>
      <w:r w:rsidR="00034D73">
        <w:rPr>
          <w:rFonts w:ascii="Times New Roman" w:hAnsi="Times New Roman" w:cs="Times New Roman"/>
          <w:sz w:val="24"/>
          <w:szCs w:val="24"/>
          <w:u w:val="single"/>
        </w:rPr>
        <w:t>True/ False</w:t>
      </w:r>
    </w:p>
    <w:p w:rsidR="00034D73" w:rsidRDefault="00034D73" w:rsidP="00CD28B6">
      <w:pPr>
        <w:spacing w:after="0" w:line="240" w:lineRule="auto"/>
        <w:contextualSpacing/>
        <w:rPr>
          <w:rFonts w:ascii="Times New Roman" w:hAnsi="Times New Roman" w:cs="Times New Roman"/>
          <w:sz w:val="24"/>
          <w:szCs w:val="24"/>
          <w:u w:val="single"/>
        </w:rPr>
      </w:pPr>
    </w:p>
    <w:p w:rsidR="00A113E6" w:rsidRDefault="00A113E6"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START</w:t>
      </w:r>
    </w:p>
    <w:p w:rsidR="00EC63E2" w:rsidRDefault="00A113E6"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SET ‘</w:t>
      </w:r>
      <w:r>
        <w:rPr>
          <w:rFonts w:ascii="Times New Roman" w:hAnsi="Times New Roman" w:cs="Times New Roman"/>
          <w:i/>
          <w:sz w:val="24"/>
          <w:szCs w:val="24"/>
        </w:rPr>
        <w:t>Answers_list</w:t>
      </w:r>
      <w:r>
        <w:rPr>
          <w:rFonts w:ascii="Times New Roman" w:hAnsi="Times New Roman" w:cs="Times New Roman"/>
          <w:sz w:val="24"/>
          <w:szCs w:val="24"/>
        </w:rPr>
        <w:t>’ to a list of the correct ‘</w:t>
      </w:r>
      <w:r w:rsidRPr="00A113E6">
        <w:rPr>
          <w:rFonts w:ascii="Times New Roman" w:hAnsi="Times New Roman" w:cs="Times New Roman"/>
          <w:i/>
          <w:sz w:val="24"/>
          <w:szCs w:val="24"/>
        </w:rPr>
        <w:t>Answer</w:t>
      </w:r>
      <w:r>
        <w:rPr>
          <w:rFonts w:ascii="Times New Roman" w:hAnsi="Times New Roman" w:cs="Times New Roman"/>
          <w:sz w:val="24"/>
          <w:szCs w:val="24"/>
        </w:rPr>
        <w:t>'</w:t>
      </w:r>
    </w:p>
    <w:p w:rsidR="00A113E6" w:rsidRDefault="00A113E6"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and one randomly generated number</w:t>
      </w:r>
    </w:p>
    <w:p w:rsidR="00A113E6" w:rsidRDefault="00A113E6"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PICK 1 from ‘</w:t>
      </w:r>
      <w:r>
        <w:rPr>
          <w:rFonts w:ascii="Times New Roman" w:hAnsi="Times New Roman" w:cs="Times New Roman"/>
          <w:i/>
          <w:sz w:val="24"/>
          <w:szCs w:val="24"/>
        </w:rPr>
        <w:t>Answers_list</w:t>
      </w:r>
      <w:r>
        <w:rPr>
          <w:rFonts w:ascii="Times New Roman" w:hAnsi="Times New Roman" w:cs="Times New Roman"/>
          <w:sz w:val="24"/>
          <w:szCs w:val="24"/>
        </w:rPr>
        <w:t>’ and save  the number as ‘</w:t>
      </w:r>
      <w:r>
        <w:rPr>
          <w:rFonts w:ascii="Times New Roman" w:hAnsi="Times New Roman" w:cs="Times New Roman"/>
          <w:i/>
          <w:sz w:val="24"/>
          <w:szCs w:val="24"/>
        </w:rPr>
        <w:t>number</w:t>
      </w:r>
      <w:r>
        <w:rPr>
          <w:rFonts w:ascii="Times New Roman" w:hAnsi="Times New Roman" w:cs="Times New Roman"/>
          <w:sz w:val="24"/>
          <w:szCs w:val="24"/>
        </w:rPr>
        <w:t>’</w:t>
      </w:r>
    </w:p>
    <w:p w:rsidR="00EC63E2" w:rsidRDefault="00EC63E2"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w:t>
      </w:r>
      <w:r>
        <w:rPr>
          <w:rFonts w:ascii="Times New Roman" w:hAnsi="Times New Roman" w:cs="Times New Roman"/>
          <w:i/>
          <w:sz w:val="24"/>
          <w:szCs w:val="24"/>
        </w:rPr>
        <w:t>number</w:t>
      </w:r>
      <w:r>
        <w:rPr>
          <w:rFonts w:ascii="Times New Roman" w:hAnsi="Times New Roman" w:cs="Times New Roman"/>
          <w:sz w:val="24"/>
          <w:szCs w:val="24"/>
        </w:rPr>
        <w:t>’ = ‘</w:t>
      </w:r>
      <w:r>
        <w:rPr>
          <w:rFonts w:ascii="Times New Roman" w:hAnsi="Times New Roman" w:cs="Times New Roman"/>
          <w:i/>
          <w:sz w:val="24"/>
          <w:szCs w:val="24"/>
        </w:rPr>
        <w:t>Answer’</w:t>
      </w:r>
      <w:r>
        <w:rPr>
          <w:rFonts w:ascii="Times New Roman" w:hAnsi="Times New Roman" w:cs="Times New Roman"/>
          <w:sz w:val="24"/>
          <w:szCs w:val="24"/>
        </w:rPr>
        <w:t xml:space="preserve"> THEN</w:t>
      </w:r>
    </w:p>
    <w:p w:rsidR="00EC63E2" w:rsidRDefault="00EC63E2"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SET ‘</w:t>
      </w:r>
      <w:r>
        <w:rPr>
          <w:rFonts w:ascii="Times New Roman" w:hAnsi="Times New Roman" w:cs="Times New Roman"/>
          <w:i/>
          <w:sz w:val="24"/>
          <w:szCs w:val="24"/>
        </w:rPr>
        <w:t>correct</w:t>
      </w:r>
      <w:r w:rsidRPr="00EC63E2">
        <w:rPr>
          <w:rFonts w:ascii="Times New Roman" w:hAnsi="Times New Roman" w:cs="Times New Roman"/>
          <w:sz w:val="24"/>
          <w:szCs w:val="24"/>
        </w:rPr>
        <w:t>’ to T</w:t>
      </w:r>
      <w:r>
        <w:rPr>
          <w:rFonts w:ascii="Times New Roman" w:hAnsi="Times New Roman" w:cs="Times New Roman"/>
          <w:sz w:val="24"/>
          <w:szCs w:val="24"/>
        </w:rPr>
        <w:t>rue</w:t>
      </w:r>
    </w:p>
    <w:p w:rsidR="00EC63E2" w:rsidRDefault="00EC63E2"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ELSE</w:t>
      </w:r>
    </w:p>
    <w:p w:rsidR="00EC63E2" w:rsidRDefault="00EC63E2"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SET ‘</w:t>
      </w:r>
      <w:r w:rsidRPr="00EC63E2">
        <w:rPr>
          <w:rFonts w:ascii="Times New Roman" w:hAnsi="Times New Roman" w:cs="Times New Roman"/>
          <w:i/>
          <w:sz w:val="24"/>
          <w:szCs w:val="24"/>
        </w:rPr>
        <w:t>correct</w:t>
      </w:r>
      <w:r>
        <w:rPr>
          <w:rFonts w:ascii="Times New Roman" w:hAnsi="Times New Roman" w:cs="Times New Roman"/>
          <w:sz w:val="24"/>
          <w:szCs w:val="24"/>
        </w:rPr>
        <w:t xml:space="preserve">’ to False </w:t>
      </w:r>
    </w:p>
    <w:p w:rsidR="00EC63E2" w:rsidRPr="00EC63E2" w:rsidRDefault="00EC63E2"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ENDIF</w:t>
      </w:r>
    </w:p>
    <w:p w:rsidR="00A113E6" w:rsidRDefault="00A113E6"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OUTPUT ‘Is </w:t>
      </w:r>
      <w:r>
        <w:rPr>
          <w:rFonts w:ascii="Times New Roman" w:hAnsi="Times New Roman" w:cs="Times New Roman"/>
          <w:i/>
          <w:sz w:val="24"/>
          <w:szCs w:val="24"/>
        </w:rPr>
        <w:t>number</w:t>
      </w:r>
      <w:r>
        <w:rPr>
          <w:rFonts w:ascii="Times New Roman" w:hAnsi="Times New Roman" w:cs="Times New Roman"/>
          <w:sz w:val="24"/>
          <w:szCs w:val="24"/>
        </w:rPr>
        <w:t xml:space="preserve"> the correct answer?’</w:t>
      </w:r>
    </w:p>
    <w:p w:rsidR="00A113E6" w:rsidRDefault="00A113E6"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INPUT ‘</w:t>
      </w:r>
      <w:r>
        <w:rPr>
          <w:rFonts w:ascii="Times New Roman" w:hAnsi="Times New Roman" w:cs="Times New Roman"/>
          <w:i/>
          <w:sz w:val="24"/>
          <w:szCs w:val="24"/>
        </w:rPr>
        <w:t>user_answer</w:t>
      </w:r>
      <w:r>
        <w:rPr>
          <w:rFonts w:ascii="Times New Roman" w:hAnsi="Times New Roman" w:cs="Times New Roman"/>
          <w:sz w:val="24"/>
          <w:szCs w:val="24"/>
        </w:rPr>
        <w:t>’ as Boolean</w:t>
      </w:r>
    </w:p>
    <w:p w:rsidR="00A113E6" w:rsidRDefault="00A113E6"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w:t>
      </w:r>
      <w:r>
        <w:rPr>
          <w:rFonts w:ascii="Times New Roman" w:hAnsi="Times New Roman" w:cs="Times New Roman"/>
          <w:i/>
          <w:sz w:val="24"/>
          <w:szCs w:val="24"/>
        </w:rPr>
        <w:t>user_answer</w:t>
      </w:r>
      <w:r>
        <w:rPr>
          <w:rFonts w:ascii="Times New Roman" w:hAnsi="Times New Roman" w:cs="Times New Roman"/>
          <w:sz w:val="24"/>
          <w:szCs w:val="24"/>
        </w:rPr>
        <w:t xml:space="preserve">’ = </w:t>
      </w:r>
      <w:r w:rsidR="00EC63E2">
        <w:rPr>
          <w:rFonts w:ascii="Times New Roman" w:hAnsi="Times New Roman" w:cs="Times New Roman"/>
          <w:sz w:val="24"/>
          <w:szCs w:val="24"/>
        </w:rPr>
        <w:t>‘</w:t>
      </w:r>
      <w:r w:rsidR="00EC63E2">
        <w:rPr>
          <w:rFonts w:ascii="Times New Roman" w:hAnsi="Times New Roman" w:cs="Times New Roman"/>
          <w:i/>
          <w:sz w:val="24"/>
          <w:szCs w:val="24"/>
        </w:rPr>
        <w:t>correct</w:t>
      </w:r>
      <w:r w:rsidR="00EC63E2">
        <w:rPr>
          <w:rFonts w:ascii="Times New Roman" w:hAnsi="Times New Roman" w:cs="Times New Roman"/>
          <w:sz w:val="24"/>
          <w:szCs w:val="24"/>
        </w:rPr>
        <w:t>’ THEN</w:t>
      </w:r>
    </w:p>
    <w:p w:rsidR="00EC63E2" w:rsidRDefault="00EC63E2"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OUTPUT ‘Correct’</w:t>
      </w:r>
    </w:p>
    <w:p w:rsidR="00EC63E2" w:rsidRDefault="00EC63E2"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ENDIF</w:t>
      </w:r>
    </w:p>
    <w:p w:rsidR="00EC63E2" w:rsidRPr="00EC63E2" w:rsidRDefault="00EC63E2"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w:t>
      </w:r>
    </w:p>
    <w:p w:rsidR="00A113E6" w:rsidRDefault="00A113E6" w:rsidP="00CD28B6">
      <w:pPr>
        <w:spacing w:after="0" w:line="240" w:lineRule="auto"/>
        <w:contextualSpacing/>
        <w:rPr>
          <w:rFonts w:ascii="Times New Roman" w:hAnsi="Times New Roman" w:cs="Times New Roman"/>
          <w:sz w:val="24"/>
          <w:szCs w:val="24"/>
          <w:u w:val="single"/>
        </w:rPr>
      </w:pPr>
    </w:p>
    <w:p w:rsidR="00034D73" w:rsidRDefault="00034D73"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One of the issues with True/ False questions is that the question itself is giving the student an answer, which if seems roughly correct probably is. On the other hand, True/ False questions are normally set to a ‘trick’ answer that many students would fall for, to try and ‘catch them out’. For example, in a multiple-stage problem, an answer may be given that is correct but doesn’t answer the question, however</w:t>
      </w:r>
      <w:r w:rsidR="00224840">
        <w:rPr>
          <w:rFonts w:ascii="Times New Roman" w:hAnsi="Times New Roman" w:cs="Times New Roman"/>
          <w:sz w:val="24"/>
          <w:szCs w:val="24"/>
        </w:rPr>
        <w:t>,</w:t>
      </w:r>
      <w:r>
        <w:rPr>
          <w:rFonts w:ascii="Times New Roman" w:hAnsi="Times New Roman" w:cs="Times New Roman"/>
          <w:sz w:val="24"/>
          <w:szCs w:val="24"/>
        </w:rPr>
        <w:t xml:space="preserve"> appears earlier on in the question to trick students. This means attention to detail is necessary, yet can be quite tedious for extremely long questions.</w:t>
      </w:r>
    </w:p>
    <w:p w:rsidR="005B2868" w:rsidRDefault="005B2868" w:rsidP="00CD28B6">
      <w:pPr>
        <w:spacing w:after="0" w:line="240" w:lineRule="auto"/>
        <w:contextualSpacing/>
        <w:rPr>
          <w:rFonts w:ascii="Times New Roman" w:hAnsi="Times New Roman" w:cs="Times New Roman"/>
          <w:sz w:val="24"/>
          <w:szCs w:val="24"/>
        </w:rPr>
      </w:pPr>
    </w:p>
    <w:p w:rsidR="005B2868" w:rsidRDefault="005B2868" w:rsidP="00CD28B6">
      <w:pPr>
        <w:spacing w:after="0" w:line="240" w:lineRule="auto"/>
        <w:contextualSpacing/>
        <w:rPr>
          <w:rFonts w:ascii="Times New Roman" w:hAnsi="Times New Roman" w:cs="Times New Roman"/>
          <w:b/>
          <w:sz w:val="24"/>
          <w:szCs w:val="24"/>
          <w:u w:val="single"/>
        </w:rPr>
      </w:pPr>
      <w:r w:rsidRPr="005B2868">
        <w:rPr>
          <w:rFonts w:ascii="Times New Roman" w:hAnsi="Times New Roman" w:cs="Times New Roman"/>
          <w:b/>
          <w:sz w:val="24"/>
          <w:szCs w:val="24"/>
          <w:u w:val="single"/>
        </w:rPr>
        <w:t xml:space="preserve">Types of </w:t>
      </w:r>
      <w:r>
        <w:rPr>
          <w:rFonts w:ascii="Times New Roman" w:hAnsi="Times New Roman" w:cs="Times New Roman"/>
          <w:b/>
          <w:sz w:val="24"/>
          <w:szCs w:val="24"/>
          <w:u w:val="single"/>
        </w:rPr>
        <w:t>games/ outputting data</w:t>
      </w:r>
    </w:p>
    <w:p w:rsidR="005B2868" w:rsidRDefault="005B2868"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When a student gets the correct answer, what should be the result be? There needs to be a differentiation between correct and incorrect answers, and if a student gets a wrong answer it should be explained what the steps are to make it a better, more accurate answer. If a student gets it wrong, it is either a silly mistake or the student doesn’t understand certain aspects of the course, meaning the correct answer and working out should be shown to the student.</w:t>
      </w:r>
    </w:p>
    <w:p w:rsidR="005B2868" w:rsidRDefault="005B2868" w:rsidP="00CD28B6">
      <w:pPr>
        <w:spacing w:after="0" w:line="240" w:lineRule="auto"/>
        <w:contextualSpacing/>
        <w:rPr>
          <w:rFonts w:ascii="Times New Roman" w:hAnsi="Times New Roman" w:cs="Times New Roman"/>
          <w:sz w:val="24"/>
          <w:szCs w:val="24"/>
        </w:rPr>
      </w:pPr>
    </w:p>
    <w:p w:rsidR="005B2868" w:rsidRDefault="00B667B0" w:rsidP="00CD28B6">
      <w:pPr>
        <w:spacing w:after="0" w:line="240" w:lineRule="auto"/>
        <w:contextualSpacing/>
        <w:rPr>
          <w:rFonts w:ascii="Times New Roman" w:hAnsi="Times New Roman" w:cs="Times New Roman"/>
          <w:sz w:val="24"/>
          <w:szCs w:val="24"/>
          <w:u w:val="single"/>
        </w:rPr>
      </w:pPr>
      <w:r>
        <w:rPr>
          <w:noProof/>
          <w:lang w:eastAsia="en-GB"/>
        </w:rPr>
        <w:drawing>
          <wp:anchor distT="0" distB="0" distL="114300" distR="114300" simplePos="0" relativeHeight="251658240" behindDoc="1" locked="0" layoutInCell="1" allowOverlap="1" wp14:anchorId="07D8B6B8" wp14:editId="1FE66EA9">
            <wp:simplePos x="0" y="0"/>
            <wp:positionH relativeFrom="column">
              <wp:posOffset>3885565</wp:posOffset>
            </wp:positionH>
            <wp:positionV relativeFrom="paragraph">
              <wp:posOffset>95250</wp:posOffset>
            </wp:positionV>
            <wp:extent cx="2657475" cy="1363345"/>
            <wp:effectExtent l="0" t="0" r="9525" b="8255"/>
            <wp:wrapTight wrapText="bothSides">
              <wp:wrapPolygon edited="0">
                <wp:start x="0" y="0"/>
                <wp:lineTo x="0" y="21429"/>
                <wp:lineTo x="21523" y="21429"/>
                <wp:lineTo x="21523" y="0"/>
                <wp:lineTo x="0" y="0"/>
              </wp:wrapPolygon>
            </wp:wrapTight>
            <wp:docPr id="6" name="Picture 6" descr="http://static6.businessinsider.com/image/55ca14ee2acae78b0e8beff9-993-383/new%20york%20state%20math%20test%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6.businessinsider.com/image/55ca14ee2acae78b0e8beff9-993-383/new%20york%20state%20math%20test%20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087" t="10887" r="33125" b="10887"/>
                    <a:stretch/>
                  </pic:blipFill>
                  <pic:spPr bwMode="auto">
                    <a:xfrm>
                      <a:off x="0" y="0"/>
                      <a:ext cx="2657475" cy="1363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2868">
        <w:rPr>
          <w:rFonts w:ascii="Times New Roman" w:hAnsi="Times New Roman" w:cs="Times New Roman"/>
          <w:sz w:val="24"/>
          <w:szCs w:val="24"/>
          <w:u w:val="single"/>
        </w:rPr>
        <w:t>Just Questions</w:t>
      </w:r>
    </w:p>
    <w:p w:rsidR="005B2868" w:rsidRDefault="005B2868"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Questions can appear on the screen, and the user can input an answer as suggested above. This i</w:t>
      </w:r>
      <w:r w:rsidR="007C42C4">
        <w:rPr>
          <w:rFonts w:ascii="Times New Roman" w:hAnsi="Times New Roman" w:cs="Times New Roman"/>
          <w:sz w:val="24"/>
          <w:szCs w:val="24"/>
        </w:rPr>
        <w:t xml:space="preserve">s good because it makes each question clear, concise, ensures the user is not distracted and allows for people to work at their own pace, whether limited by mathematics skills or computer skills. However, there is no real incentive to make the user continue </w:t>
      </w:r>
      <w:r w:rsidR="00224840">
        <w:rPr>
          <w:rFonts w:ascii="Times New Roman" w:hAnsi="Times New Roman" w:cs="Times New Roman"/>
          <w:sz w:val="24"/>
          <w:szCs w:val="24"/>
        </w:rPr>
        <w:t>doing questions</w:t>
      </w:r>
      <w:r w:rsidR="00B667B0">
        <w:rPr>
          <w:rFonts w:ascii="Times New Roman" w:hAnsi="Times New Roman" w:cs="Times New Roman"/>
          <w:sz w:val="24"/>
          <w:szCs w:val="24"/>
        </w:rPr>
        <w:t xml:space="preserve"> and no reward for doing one correctly.</w:t>
      </w:r>
    </w:p>
    <w:p w:rsidR="00B667B0" w:rsidRDefault="00B667B0" w:rsidP="00CD28B6">
      <w:pPr>
        <w:spacing w:after="0" w:line="240" w:lineRule="auto"/>
        <w:contextualSpacing/>
        <w:rPr>
          <w:rFonts w:ascii="Times New Roman" w:hAnsi="Times New Roman" w:cs="Times New Roman"/>
          <w:sz w:val="24"/>
          <w:szCs w:val="24"/>
        </w:rPr>
      </w:pPr>
      <w:r>
        <w:rPr>
          <w:noProof/>
          <w:lang w:eastAsia="en-GB"/>
        </w:rPr>
        <w:drawing>
          <wp:anchor distT="0" distB="0" distL="114300" distR="114300" simplePos="0" relativeHeight="251659264" behindDoc="1" locked="0" layoutInCell="1" allowOverlap="1" wp14:anchorId="7B20DBCC" wp14:editId="369D286E">
            <wp:simplePos x="0" y="0"/>
            <wp:positionH relativeFrom="column">
              <wp:posOffset>4166235</wp:posOffset>
            </wp:positionH>
            <wp:positionV relativeFrom="paragraph">
              <wp:posOffset>124460</wp:posOffset>
            </wp:positionV>
            <wp:extent cx="1958975" cy="1474470"/>
            <wp:effectExtent l="0" t="0" r="3175" b="0"/>
            <wp:wrapTight wrapText="bothSides">
              <wp:wrapPolygon edited="0">
                <wp:start x="0" y="0"/>
                <wp:lineTo x="0" y="21209"/>
                <wp:lineTo x="21425" y="21209"/>
                <wp:lineTo x="21425" y="0"/>
                <wp:lineTo x="0" y="0"/>
              </wp:wrapPolygon>
            </wp:wrapTight>
            <wp:docPr id="58" name="Picture 58" descr="https://www.themouseclub.co.uk/Shop/UserFiles/ProductImages/341356c6-a2e5-4bff-b2dd-cd6396ffc3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emouseclub.co.uk/Shop/UserFiles/ProductImages/341356c6-a2e5-4bff-b2dd-cd6396ffc3f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8975" cy="1474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7B0" w:rsidRDefault="00B667B0" w:rsidP="00CD28B6">
      <w:pPr>
        <w:spacing w:after="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Interactive Game</w:t>
      </w:r>
    </w:p>
    <w:p w:rsidR="00B667B0" w:rsidRDefault="00B667B0" w:rsidP="00CD28B6">
      <w:pPr>
        <w:spacing w:after="0" w:line="240" w:lineRule="auto"/>
        <w:contextualSpacing/>
        <w:rPr>
          <w:rFonts w:ascii="Times New Roman" w:hAnsi="Times New Roman" w:cs="Times New Roman"/>
          <w:sz w:val="24"/>
          <w:szCs w:val="24"/>
        </w:rPr>
      </w:pPr>
      <w:r w:rsidRPr="00B667B0">
        <w:rPr>
          <w:rFonts w:ascii="Times New Roman" w:hAnsi="Times New Roman" w:cs="Times New Roman"/>
          <w:sz w:val="24"/>
          <w:szCs w:val="24"/>
        </w:rPr>
        <w:t>Question</w:t>
      </w:r>
      <w:r>
        <w:rPr>
          <w:rFonts w:ascii="Times New Roman" w:hAnsi="Times New Roman" w:cs="Times New Roman"/>
          <w:sz w:val="24"/>
          <w:szCs w:val="24"/>
        </w:rPr>
        <w:t xml:space="preserve">s can appear in the form of a game, where there are questions that advance the game onwards if answered correctly. These add incentive to the questions and make maths fun and enjoyable. However, some can be a little distracting as there </w:t>
      </w:r>
      <w:r w:rsidR="00224840">
        <w:rPr>
          <w:rFonts w:ascii="Times New Roman" w:hAnsi="Times New Roman" w:cs="Times New Roman"/>
          <w:sz w:val="24"/>
          <w:szCs w:val="24"/>
        </w:rPr>
        <w:t>are</w:t>
      </w:r>
      <w:r>
        <w:rPr>
          <w:rFonts w:ascii="Times New Roman" w:hAnsi="Times New Roman" w:cs="Times New Roman"/>
          <w:sz w:val="24"/>
          <w:szCs w:val="24"/>
        </w:rPr>
        <w:t xml:space="preserve"> more games than actual mathematics, which students may favour as being more fun and less work or learning.</w:t>
      </w:r>
    </w:p>
    <w:p w:rsidR="00224840" w:rsidRDefault="00224840" w:rsidP="00CD28B6">
      <w:pPr>
        <w:spacing w:after="0" w:line="240" w:lineRule="auto"/>
        <w:contextualSpacing/>
        <w:rPr>
          <w:rFonts w:ascii="Times New Roman" w:hAnsi="Times New Roman" w:cs="Times New Roman"/>
          <w:sz w:val="24"/>
          <w:szCs w:val="24"/>
        </w:rPr>
      </w:pPr>
    </w:p>
    <w:p w:rsidR="00B667B0" w:rsidRDefault="00B667B0" w:rsidP="00CD28B6">
      <w:pPr>
        <w:spacing w:after="0" w:line="240" w:lineRule="auto"/>
        <w:contextualSpacing/>
        <w:rPr>
          <w:rFonts w:ascii="Times New Roman" w:hAnsi="Times New Roman" w:cs="Times New Roman"/>
          <w:sz w:val="24"/>
          <w:szCs w:val="24"/>
          <w:u w:val="single"/>
        </w:rPr>
      </w:pPr>
      <w:r>
        <w:rPr>
          <w:noProof/>
          <w:lang w:eastAsia="en-GB"/>
        </w:rPr>
        <w:lastRenderedPageBreak/>
        <w:drawing>
          <wp:anchor distT="0" distB="0" distL="114300" distR="114300" simplePos="0" relativeHeight="251660288" behindDoc="1" locked="0" layoutInCell="1" allowOverlap="1" wp14:anchorId="0D208346" wp14:editId="3358BFF7">
            <wp:simplePos x="0" y="0"/>
            <wp:positionH relativeFrom="column">
              <wp:posOffset>4451350</wp:posOffset>
            </wp:positionH>
            <wp:positionV relativeFrom="paragraph">
              <wp:posOffset>-44450</wp:posOffset>
            </wp:positionV>
            <wp:extent cx="1762125" cy="1415415"/>
            <wp:effectExtent l="0" t="0" r="9525" b="0"/>
            <wp:wrapTight wrapText="bothSides">
              <wp:wrapPolygon edited="0">
                <wp:start x="0" y="0"/>
                <wp:lineTo x="0" y="21222"/>
                <wp:lineTo x="21483" y="21222"/>
                <wp:lineTo x="21483" y="0"/>
                <wp:lineTo x="0" y="0"/>
              </wp:wrapPolygon>
            </wp:wrapTight>
            <wp:docPr id="59" name="Picture 59" descr="Image result for maths game foot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ths game footb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415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u w:val="single"/>
        </w:rPr>
        <w:t>Combination of both</w:t>
      </w:r>
    </w:p>
    <w:p w:rsidR="009871BB" w:rsidRDefault="00B667B0"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Some games require you to complete a certain amount of questions, in this example 10, and afterwards play a short mini game depending on how many questions were correct.</w:t>
      </w:r>
      <w:r w:rsidR="009871BB">
        <w:rPr>
          <w:rFonts w:ascii="Times New Roman" w:hAnsi="Times New Roman" w:cs="Times New Roman"/>
          <w:sz w:val="24"/>
          <w:szCs w:val="24"/>
        </w:rPr>
        <w:t xml:space="preserve"> The final score you got was depend</w:t>
      </w:r>
      <w:r w:rsidR="00224840">
        <w:rPr>
          <w:rFonts w:ascii="Times New Roman" w:hAnsi="Times New Roman" w:cs="Times New Roman"/>
          <w:sz w:val="24"/>
          <w:szCs w:val="24"/>
        </w:rPr>
        <w:t>e</w:t>
      </w:r>
      <w:r w:rsidR="009871BB">
        <w:rPr>
          <w:rFonts w:ascii="Times New Roman" w:hAnsi="Times New Roman" w:cs="Times New Roman"/>
          <w:sz w:val="24"/>
          <w:szCs w:val="24"/>
        </w:rPr>
        <w:t>nt on how many questions you got right and how many games you won after completion of the questio</w:t>
      </w:r>
      <w:r w:rsidR="005E67F0">
        <w:rPr>
          <w:rFonts w:ascii="Times New Roman" w:hAnsi="Times New Roman" w:cs="Times New Roman"/>
          <w:sz w:val="24"/>
          <w:szCs w:val="24"/>
        </w:rPr>
        <w:t xml:space="preserve">ns. This </w:t>
      </w:r>
      <w:r w:rsidR="009871BB">
        <w:rPr>
          <w:rFonts w:ascii="Times New Roman" w:hAnsi="Times New Roman" w:cs="Times New Roman"/>
          <w:sz w:val="24"/>
          <w:szCs w:val="24"/>
        </w:rPr>
        <w:t>allows for a reward system to be implemented for a positive reinforcement of answers, yet also ensures the student is having a fun time answering questions.</w:t>
      </w:r>
    </w:p>
    <w:p w:rsidR="009871BB" w:rsidRDefault="009871BB" w:rsidP="00CD28B6">
      <w:pPr>
        <w:spacing w:after="0" w:line="240" w:lineRule="auto"/>
        <w:contextualSpacing/>
        <w:rPr>
          <w:rFonts w:ascii="Times New Roman" w:hAnsi="Times New Roman" w:cs="Times New Roman"/>
          <w:sz w:val="24"/>
          <w:szCs w:val="24"/>
        </w:rPr>
      </w:pPr>
    </w:p>
    <w:p w:rsidR="009871BB" w:rsidRDefault="009871BB" w:rsidP="00CD28B6">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u w:val="single"/>
        </w:rPr>
        <w:t>Conclusion</w:t>
      </w:r>
    </w:p>
    <w:p w:rsidR="005E67F0" w:rsidRPr="009871BB" w:rsidRDefault="009871BB" w:rsidP="00CD28B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main input device I will be using will be </w:t>
      </w:r>
      <w:r w:rsidR="00F051FF">
        <w:rPr>
          <w:rFonts w:ascii="Times New Roman" w:hAnsi="Times New Roman" w:cs="Times New Roman"/>
          <w:sz w:val="24"/>
          <w:szCs w:val="24"/>
        </w:rPr>
        <w:t>open-ended</w:t>
      </w:r>
      <w:r>
        <w:rPr>
          <w:rFonts w:ascii="Times New Roman" w:hAnsi="Times New Roman" w:cs="Times New Roman"/>
          <w:sz w:val="24"/>
          <w:szCs w:val="24"/>
        </w:rPr>
        <w:t>, as I think it is a better system because it makes sure the student understands the mathematics</w:t>
      </w:r>
      <w:r w:rsidR="00F051FF">
        <w:rPr>
          <w:rFonts w:ascii="Times New Roman" w:hAnsi="Times New Roman" w:cs="Times New Roman"/>
          <w:sz w:val="24"/>
          <w:szCs w:val="24"/>
        </w:rPr>
        <w:t>, however I must be careful about only allowing the user to input numbers, otherwise spelling may affect the student’s score if it is spelt wrong</w:t>
      </w:r>
      <w:r>
        <w:rPr>
          <w:rFonts w:ascii="Times New Roman" w:hAnsi="Times New Roman" w:cs="Times New Roman"/>
          <w:sz w:val="24"/>
          <w:szCs w:val="24"/>
        </w:rPr>
        <w:t>. In the past, I have had some programs, especially with Modern Foreign Languages, that have marked me down for a single space being wrong and forcing me to restart the entire module. This is not the appropriate outcome; therefore I will design my game to make sure silly inputting errors do not occur and it is the mathematics that is being assessed rather than the typing. I will also be outputting the student’s progress using a</w:t>
      </w:r>
      <w:r w:rsidR="009B075D">
        <w:rPr>
          <w:rFonts w:ascii="Times New Roman" w:hAnsi="Times New Roman" w:cs="Times New Roman"/>
          <w:sz w:val="24"/>
          <w:szCs w:val="24"/>
        </w:rPr>
        <w:t xml:space="preserve"> simple</w:t>
      </w:r>
      <w:r>
        <w:rPr>
          <w:rFonts w:ascii="Times New Roman" w:hAnsi="Times New Roman" w:cs="Times New Roman"/>
          <w:sz w:val="24"/>
          <w:szCs w:val="24"/>
        </w:rPr>
        <w:t xml:space="preserve"> game </w:t>
      </w:r>
      <w:r w:rsidR="005B6FF2">
        <w:rPr>
          <w:rFonts w:ascii="Times New Roman" w:hAnsi="Times New Roman" w:cs="Times New Roman"/>
          <w:sz w:val="24"/>
          <w:szCs w:val="24"/>
        </w:rPr>
        <w:t>with the</w:t>
      </w:r>
      <w:r>
        <w:rPr>
          <w:rFonts w:ascii="Times New Roman" w:hAnsi="Times New Roman" w:cs="Times New Roman"/>
          <w:sz w:val="24"/>
          <w:szCs w:val="24"/>
        </w:rPr>
        <w:t xml:space="preserve"> set amount of questions, as it encourages the user to finish the questions, and as a result</w:t>
      </w:r>
      <w:r w:rsidR="005B6FF2">
        <w:rPr>
          <w:rFonts w:ascii="Times New Roman" w:hAnsi="Times New Roman" w:cs="Times New Roman"/>
          <w:sz w:val="24"/>
          <w:szCs w:val="24"/>
        </w:rPr>
        <w:t>, beat the ‘computer’ opponent overall for their progress.</w:t>
      </w:r>
      <w:r w:rsidR="005E67F0">
        <w:rPr>
          <w:rFonts w:ascii="Times New Roman" w:hAnsi="Times New Roman" w:cs="Times New Roman"/>
          <w:sz w:val="24"/>
          <w:szCs w:val="24"/>
        </w:rPr>
        <w:t xml:space="preserve"> The game I have been thinking of is a race in which two animals are selected, and for every question correct one advances, and every question incorrect the other advances. This means students will have to get above 50% to pass and ‘win’.</w:t>
      </w:r>
      <w:bookmarkStart w:id="0" w:name="_GoBack"/>
      <w:bookmarkEnd w:id="0"/>
    </w:p>
    <w:sectPr w:rsidR="005E67F0" w:rsidRPr="009871BB" w:rsidSect="00765AFE">
      <w:pgSz w:w="11906" w:h="16838" w:code="9"/>
      <w:pgMar w:top="1440" w:right="1134" w:bottom="1440" w:left="1134" w:header="709" w:footer="709" w:gutter="0"/>
      <w:paperSrc w:first="270" w:other="27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9CF"/>
    <w:rsid w:val="00034D73"/>
    <w:rsid w:val="001E0898"/>
    <w:rsid w:val="00224840"/>
    <w:rsid w:val="002D0F16"/>
    <w:rsid w:val="003C19CF"/>
    <w:rsid w:val="00415F69"/>
    <w:rsid w:val="005B2868"/>
    <w:rsid w:val="005B6FF2"/>
    <w:rsid w:val="005E67F0"/>
    <w:rsid w:val="00765AFE"/>
    <w:rsid w:val="007C42C4"/>
    <w:rsid w:val="00834C2E"/>
    <w:rsid w:val="008C6418"/>
    <w:rsid w:val="00914BFA"/>
    <w:rsid w:val="009871BB"/>
    <w:rsid w:val="009B075D"/>
    <w:rsid w:val="00A113E6"/>
    <w:rsid w:val="00AE47F2"/>
    <w:rsid w:val="00B22C9B"/>
    <w:rsid w:val="00B54C93"/>
    <w:rsid w:val="00B667B0"/>
    <w:rsid w:val="00CD28B6"/>
    <w:rsid w:val="00EC63E2"/>
    <w:rsid w:val="00F00F7B"/>
    <w:rsid w:val="00F051FF"/>
    <w:rsid w:val="00FD29AE"/>
    <w:rsid w:val="00FF1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29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BalloonText">
    <w:name w:val="Balloon Text"/>
    <w:basedOn w:val="Normal"/>
    <w:link w:val="BalloonTextChar"/>
    <w:uiPriority w:val="99"/>
    <w:semiHidden/>
    <w:unhideWhenUsed/>
    <w:rsid w:val="005B2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8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29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BalloonText">
    <w:name w:val="Balloon Text"/>
    <w:basedOn w:val="Normal"/>
    <w:link w:val="BalloonTextChar"/>
    <w:uiPriority w:val="99"/>
    <w:semiHidden/>
    <w:unhideWhenUsed/>
    <w:rsid w:val="005B2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8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10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721FF-50EE-41DE-A790-D9EB6E04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FA5FB74B.dotm</Template>
  <TotalTime>118</TotalTime>
  <Pages>4</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Ratcliffe College</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Cusack</dc:creator>
  <cp:keywords/>
  <dc:description/>
  <cp:lastModifiedBy>Tom Cusack</cp:lastModifiedBy>
  <cp:revision>17</cp:revision>
  <dcterms:created xsi:type="dcterms:W3CDTF">2016-12-12T15:50:00Z</dcterms:created>
  <dcterms:modified xsi:type="dcterms:W3CDTF">2017-01-23T12:44:00Z</dcterms:modified>
</cp:coreProperties>
</file>